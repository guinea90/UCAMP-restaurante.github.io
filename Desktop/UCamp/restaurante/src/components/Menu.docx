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78E721" w14:textId="77777777" w:rsidR="002737EF" w:rsidRDefault="00C30F63" w:rsidP="00D363C8">
      <w:r>
        <w:rPr>
          <w:noProof/>
        </w:rPr>
        <w:drawing>
          <wp:anchor distT="0" distB="0" distL="114300" distR="114300" simplePos="0" relativeHeight="251658241" behindDoc="1" locked="0" layoutInCell="1" allowOverlap="1" wp14:anchorId="24BE814A" wp14:editId="3B72A722">
            <wp:simplePos x="0" y="0"/>
            <wp:positionH relativeFrom="column">
              <wp:posOffset>-775546</wp:posOffset>
            </wp:positionH>
            <wp:positionV relativeFrom="paragraph">
              <wp:posOffset>-853440</wp:posOffset>
            </wp:positionV>
            <wp:extent cx="8155940" cy="1057021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5940" cy="10570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3F81">
        <w:rPr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3882A67C" wp14:editId="0739A271">
                <wp:simplePos x="0" y="0"/>
                <wp:positionH relativeFrom="column">
                  <wp:posOffset>-640080</wp:posOffset>
                </wp:positionH>
                <wp:positionV relativeFrom="paragraph">
                  <wp:posOffset>-838200</wp:posOffset>
                </wp:positionV>
                <wp:extent cx="8107680" cy="10820400"/>
                <wp:effectExtent l="0" t="0" r="7620" b="0"/>
                <wp:wrapNone/>
                <wp:docPr id="1" name="Rectangle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7680" cy="10820400"/>
                        </a:xfrm>
                        <a:prstGeom prst="rect">
                          <a:avLst/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882D62" id="Rectangle 1" o:spid="_x0000_s1026" alt="&quot;&quot;" style="position:absolute;margin-left:-50.4pt;margin-top:-66pt;width:638.4pt;height:852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" fillcolor="#f1f0f0 [3208]" stroked="f" strokeweight="1pt"/>
            </w:pict>
          </mc:Fallback>
        </mc:AlternateContent>
      </w:r>
    </w:p>
    <w:tbl>
      <w:tblPr>
        <w:tblW w:w="5000" w:type="pct"/>
        <w:tblLook w:val="0600" w:firstRow="0" w:lastRow="0" w:firstColumn="0" w:lastColumn="0" w:noHBand="1" w:noVBand="1"/>
      </w:tblPr>
      <w:tblGrid>
        <w:gridCol w:w="5851"/>
        <w:gridCol w:w="4949"/>
      </w:tblGrid>
      <w:tr w:rsidR="00C955AA" w14:paraId="323C80A7" w14:textId="77777777" w:rsidTr="506792DA">
        <w:trPr>
          <w:trHeight w:val="13680"/>
        </w:trPr>
        <w:tc>
          <w:tcPr>
            <w:tcW w:w="2709" w:type="pct"/>
            <w:tcMar>
              <w:left w:w="288" w:type="dxa"/>
              <w:right w:w="115" w:type="dxa"/>
            </w:tcMar>
            <w:vAlign w:val="bottom"/>
          </w:tcPr>
          <w:p w14:paraId="0647A440" w14:textId="32181402" w:rsidR="00C955AA" w:rsidRPr="00224C68" w:rsidRDefault="00957DB4" w:rsidP="00957DB4">
            <w:pPr>
              <w:pStyle w:val="TitleLowercase"/>
            </w:pPr>
            <w:r>
              <w:t>LUNCH</w:t>
            </w:r>
            <w:r w:rsidRPr="00957DB4">
              <w:t xml:space="preserve"> MENU</w:t>
            </w:r>
          </w:p>
          <w:p w14:paraId="0574D4C4" w14:textId="77777777" w:rsidR="001A12D4" w:rsidRPr="001A12D4" w:rsidRDefault="001A12D4" w:rsidP="00C30F63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6E130871" w14:textId="77777777" w:rsidR="003C6701" w:rsidRPr="00224C68" w:rsidRDefault="00CF704B" w:rsidP="00C30F63">
            <w:pPr>
              <w:pStyle w:val="Subtitle"/>
              <w:rPr>
                <w:rStyle w:val="SentenceCaseGoldSubtitle"/>
                <w:szCs w:val="22"/>
              </w:rPr>
            </w:pPr>
            <w:sdt>
              <w:sdtPr>
                <w:rPr>
                  <w:szCs w:val="36"/>
                </w:rPr>
                <w:id w:val="35165853"/>
                <w:placeholder>
                  <w:docPart w:val="A31B6D75E1A54088AEBF8BE8179EB1A5"/>
                </w:placeholder>
                <w:showingPlcHdr/>
                <w15:appearance w15:val="hidden"/>
              </w:sdtPr>
              <w:sdtEndPr>
                <w:rPr>
                  <w:rStyle w:val="SentenceCaseGoldSubtitle"/>
                </w:rPr>
              </w:sdtEndPr>
              <w:sdtContent>
                <w:r w:rsidR="008D67A9" w:rsidRPr="00224C68">
                  <w:rPr>
                    <w:rStyle w:val="PlaceholderText"/>
                    <w:color w:val="C6964E" w:themeColor="accent2"/>
                  </w:rPr>
                  <w:t>$30 per person</w:t>
                </w:r>
              </w:sdtContent>
            </w:sdt>
            <w:r w:rsidR="008D67A9" w:rsidRPr="00224C68">
              <w:rPr>
                <w:rStyle w:val="SentenceCaseGoldSubtitle"/>
                <w:szCs w:val="22"/>
              </w:rPr>
              <w:t xml:space="preserve"> </w:t>
            </w:r>
          </w:p>
          <w:p w14:paraId="6B37BB74" w14:textId="77777777" w:rsidR="00D47732" w:rsidRPr="00224C68" w:rsidRDefault="00CF704B" w:rsidP="00C30F63">
            <w:sdt>
              <w:sdtPr>
                <w:id w:val="390402102"/>
                <w:placeholder>
                  <w:docPart w:val="2F5762422A78479F8E41A7839941C63B"/>
                </w:placeholder>
                <w:showingPlcHdr/>
                <w15:appearance w15:val="hidden"/>
              </w:sdtPr>
              <w:sdtEndPr/>
              <w:sdtContent>
                <w:r w:rsidR="008D67A9" w:rsidRPr="00224C68">
                  <w:t>Select one dish from each course</w:t>
                </w:r>
              </w:sdtContent>
            </w:sdt>
            <w:r w:rsidR="008D67A9" w:rsidRPr="00224C68">
              <w:t xml:space="preserve"> </w:t>
            </w:r>
          </w:p>
        </w:tc>
        <w:tc>
          <w:tcPr>
            <w:tcW w:w="2291" w:type="pct"/>
            <w:vAlign w:val="bottom"/>
          </w:tcPr>
          <w:p w14:paraId="541F3A44" w14:textId="77777777" w:rsidR="00297E4E" w:rsidRPr="0006487F" w:rsidRDefault="00CF704B" w:rsidP="004D6D38">
            <w:pPr>
              <w:pStyle w:val="SectionTitlesLowercase"/>
            </w:pPr>
            <w:sdt>
              <w:sdtPr>
                <w:id w:val="1102457837"/>
                <w:placeholder>
                  <w:docPart w:val="50082BB58C5F4C40A4230AD20F0544D1"/>
                </w:placeholder>
                <w:showingPlcHdr/>
                <w15:appearance w15:val="hidden"/>
              </w:sdtPr>
              <w:sdtEndPr/>
              <w:sdtContent>
                <w:r w:rsidR="00A6364B" w:rsidRPr="00A6364B">
                  <w:t>First Course</w:t>
                </w:r>
              </w:sdtContent>
            </w:sdt>
          </w:p>
          <w:p w14:paraId="4D0B168C" w14:textId="77777777" w:rsidR="00297E4E" w:rsidRPr="0006487F" w:rsidRDefault="00297E4E" w:rsidP="00C30F63"/>
          <w:p w14:paraId="3D6CDC84" w14:textId="77777777" w:rsidR="004B7CD0" w:rsidRPr="0006487F" w:rsidRDefault="00CF704B" w:rsidP="00C30F63">
            <w:pPr>
              <w:pStyle w:val="MenuItem"/>
            </w:pPr>
            <w:sdt>
              <w:sdtPr>
                <w:id w:val="200829361"/>
                <w:placeholder>
                  <w:docPart w:val="B887E7199FF947968CDAF3D3353D5F33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Potato cakes</w:t>
                </w:r>
              </w:sdtContent>
            </w:sdt>
          </w:p>
          <w:p w14:paraId="14547DC3" w14:textId="77777777" w:rsidR="004B7CD0" w:rsidRPr="0006487F" w:rsidRDefault="00CF704B" w:rsidP="00C30F63">
            <w:sdt>
              <w:sdtPr>
                <w:id w:val="-1932273554"/>
                <w:placeholder>
                  <w:docPart w:val="3CB979A1844641118F7DF7715E53CCE7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Fried potato cakes, apple jelly, sour cream</w:t>
                </w:r>
              </w:sdtContent>
            </w:sdt>
          </w:p>
          <w:p w14:paraId="08695219" w14:textId="77777777" w:rsidR="008D67A9" w:rsidRPr="0006487F" w:rsidRDefault="008D67A9" w:rsidP="00C30F63"/>
          <w:p w14:paraId="4B7F3BA9" w14:textId="77777777" w:rsidR="004B7CD0" w:rsidRPr="0006487F" w:rsidRDefault="00CF704B" w:rsidP="00C30F63">
            <w:pPr>
              <w:pStyle w:val="MenuItem"/>
            </w:pPr>
            <w:sdt>
              <w:sdtPr>
                <w:id w:val="-796063727"/>
                <w:placeholder>
                  <w:docPart w:val="0F115872250D45D7A19E0BD6141F201F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Arugula salad</w:t>
                </w:r>
              </w:sdtContent>
            </w:sdt>
          </w:p>
          <w:p w14:paraId="6B208D2C" w14:textId="77777777" w:rsidR="00297E4E" w:rsidRPr="0006487F" w:rsidRDefault="00CF704B" w:rsidP="00C30F63">
            <w:sdt>
              <w:sdtPr>
                <w:id w:val="-1973290118"/>
                <w:placeholder>
                  <w:docPart w:val="8EB9B15C307D4F52AEBCD3B4AD42AEE1"/>
                </w:placeholder>
                <w:showingPlcHdr/>
                <w15:appearance w15:val="hidden"/>
              </w:sdtPr>
              <w:sdtEndPr/>
              <w:sdtContent>
                <w:r w:rsidR="00A6364B" w:rsidRPr="00A6364B">
                  <w:t>Lemon, olive oil, garlic, Parmesan</w:t>
                </w:r>
              </w:sdtContent>
            </w:sdt>
            <w:r w:rsidR="00A6364B">
              <w:t xml:space="preserve"> </w:t>
            </w:r>
          </w:p>
          <w:p w14:paraId="5AD4B576" w14:textId="77777777" w:rsidR="00715F79" w:rsidRPr="0006487F" w:rsidRDefault="00715F79" w:rsidP="00C30F63"/>
          <w:p w14:paraId="2D426009" w14:textId="77777777" w:rsidR="0042557E" w:rsidRDefault="00CF704B" w:rsidP="00A6364B">
            <w:pPr>
              <w:pStyle w:val="SectionTitlesLowercase"/>
            </w:pPr>
            <w:sdt>
              <w:sdtPr>
                <w:id w:val="755942089"/>
                <w:placeholder>
                  <w:docPart w:val="1EA6881677794F57BCBDB378014CA071"/>
                </w:placeholder>
                <w:showingPlcHdr/>
                <w15:appearance w15:val="hidden"/>
              </w:sdtPr>
              <w:sdtEndPr/>
              <w:sdtContent>
                <w:r w:rsidR="00A6364B" w:rsidRPr="00A6364B">
                  <w:t>Second course</w:t>
                </w:r>
              </w:sdtContent>
            </w:sdt>
            <w:r w:rsidR="00A6364B">
              <w:t xml:space="preserve"> </w:t>
            </w:r>
          </w:p>
          <w:p w14:paraId="666B0FE2" w14:textId="77777777" w:rsidR="00A6364B" w:rsidRPr="005C2238" w:rsidRDefault="00A6364B" w:rsidP="00A6364B"/>
          <w:p w14:paraId="344D5068" w14:textId="77777777" w:rsidR="00806DB0" w:rsidRPr="0006487F" w:rsidRDefault="00CF704B" w:rsidP="00C30F63">
            <w:pPr>
              <w:pStyle w:val="MenuItem"/>
            </w:pPr>
            <w:sdt>
              <w:sdtPr>
                <w:id w:val="-453169991"/>
                <w:placeholder>
                  <w:docPart w:val="CD0533DD9B594BF4B0C9C39EAA9AF0DE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Wagyu burger</w:t>
                </w:r>
              </w:sdtContent>
            </w:sdt>
          </w:p>
          <w:p w14:paraId="15127090" w14:textId="77777777" w:rsidR="00806DB0" w:rsidRPr="0006487F" w:rsidRDefault="00CF704B" w:rsidP="00C30F63">
            <w:sdt>
              <w:sdtPr>
                <w:id w:val="-1898585887"/>
                <w:placeholder>
                  <w:docPart w:val="39A91C60BA944F18A63C12851DF8EE83"/>
                </w:placeholder>
                <w:showingPlcHdr/>
                <w15:appearance w15:val="hidden"/>
              </w:sdtPr>
              <w:sdtEndPr/>
              <w:sdtContent>
                <w:r w:rsidR="00A6364B" w:rsidRPr="00A6364B">
                  <w:t xml:space="preserve">Beef patty, triple cream </w:t>
                </w:r>
                <w:r w:rsidR="00566507" w:rsidRPr="00A6364B">
                  <w:t>brie</w:t>
                </w:r>
                <w:r w:rsidR="00A6364B" w:rsidRPr="00A6364B">
                  <w:t>, alfalfa sprouts, caramelized onions, aioli</w:t>
                </w:r>
              </w:sdtContent>
            </w:sdt>
            <w:r w:rsidR="00A6364B">
              <w:t xml:space="preserve"> </w:t>
            </w:r>
          </w:p>
          <w:p w14:paraId="7F75026D" w14:textId="77777777" w:rsidR="009378B1" w:rsidRPr="0006487F" w:rsidRDefault="009378B1" w:rsidP="00C30F63"/>
          <w:p w14:paraId="46EAFFB1" w14:textId="77777777" w:rsidR="00806DB0" w:rsidRPr="0006487F" w:rsidRDefault="00CF704B" w:rsidP="00C30F63">
            <w:pPr>
              <w:pStyle w:val="MenuItem"/>
            </w:pPr>
            <w:sdt>
              <w:sdtPr>
                <w:id w:val="-1670710776"/>
                <w:placeholder>
                  <w:docPart w:val="C10A609FCF524E18BE8735662FC6F82F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Truffle mushroom pasta</w:t>
                </w:r>
              </w:sdtContent>
            </w:sdt>
          </w:p>
          <w:p w14:paraId="405FF8F3" w14:textId="77777777" w:rsidR="000608E1" w:rsidRDefault="00CF704B" w:rsidP="00C30F63">
            <w:sdt>
              <w:sdtPr>
                <w:id w:val="432490121"/>
                <w:placeholder>
                  <w:docPart w:val="0FA0EB6BDBBE4E7AB63F30304AD3717F"/>
                </w:placeholder>
                <w:showingPlcHdr/>
                <w15:appearance w15:val="hidden"/>
              </w:sdtPr>
              <w:sdtEndPr/>
              <w:sdtContent>
                <w:r w:rsidR="00A6364B" w:rsidRPr="00A6364B">
                  <w:t>Hand-made pasta, black truffle, Parmesan</w:t>
                </w:r>
              </w:sdtContent>
            </w:sdt>
            <w:r w:rsidR="00A6364B">
              <w:t xml:space="preserve"> </w:t>
            </w:r>
          </w:p>
          <w:p w14:paraId="3CDE5F57" w14:textId="77777777" w:rsidR="000608E1" w:rsidRPr="0006487F" w:rsidRDefault="000608E1" w:rsidP="00C30F63"/>
          <w:p w14:paraId="39FC5703" w14:textId="77777777" w:rsidR="0042557E" w:rsidRDefault="00CF704B" w:rsidP="005138C2">
            <w:pPr>
              <w:pStyle w:val="SectionTitlesLowercase"/>
            </w:pPr>
            <w:sdt>
              <w:sdtPr>
                <w:id w:val="1580406818"/>
                <w:placeholder>
                  <w:docPart w:val="64DA4E6677D74CE2AB6B29CEFFA28D76"/>
                </w:placeholder>
                <w:showingPlcHdr/>
                <w15:appearance w15:val="hidden"/>
              </w:sdtPr>
              <w:sdtEndPr/>
              <w:sdtContent>
                <w:r w:rsidR="00A6364B" w:rsidRPr="00A6364B">
                  <w:t>Third course</w:t>
                </w:r>
              </w:sdtContent>
            </w:sdt>
            <w:r w:rsidR="008D67A9" w:rsidRPr="0006487F">
              <w:t xml:space="preserve"> </w:t>
            </w:r>
          </w:p>
          <w:p w14:paraId="20A2CFBB" w14:textId="77777777" w:rsidR="00A6364B" w:rsidRPr="005C2238" w:rsidRDefault="00A6364B" w:rsidP="00A6364B">
            <w:pPr>
              <w:rPr>
                <w:szCs w:val="14"/>
              </w:rPr>
            </w:pPr>
          </w:p>
          <w:p w14:paraId="2107F0E8" w14:textId="77777777" w:rsidR="008D67A9" w:rsidRPr="0006487F" w:rsidRDefault="00CF704B" w:rsidP="00C30F63">
            <w:pPr>
              <w:pStyle w:val="MenuItem"/>
            </w:pPr>
            <w:sdt>
              <w:sdtPr>
                <w:id w:val="-1932662567"/>
                <w:placeholder>
                  <w:docPart w:val="D3FD40ADC6F84AA9BE33850E03D63AC2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Caramel cheesecake</w:t>
                </w:r>
              </w:sdtContent>
            </w:sdt>
          </w:p>
          <w:p w14:paraId="48B1C20E" w14:textId="77777777" w:rsidR="008D67A9" w:rsidRPr="0006487F" w:rsidRDefault="00CF704B" w:rsidP="00C30F63">
            <w:sdt>
              <w:sdtPr>
                <w:id w:val="-100113444"/>
                <w:placeholder>
                  <w:docPart w:val="2D1D6356B71A4125A1FFAD87C4914040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Caramelized banana, cream</w:t>
                </w:r>
              </w:sdtContent>
            </w:sdt>
          </w:p>
          <w:p w14:paraId="666E81C1" w14:textId="77777777" w:rsidR="009378B1" w:rsidRPr="0006487F" w:rsidRDefault="009378B1" w:rsidP="00C30F63"/>
          <w:p w14:paraId="3874ADD1" w14:textId="77777777" w:rsidR="00146462" w:rsidRPr="0006487F" w:rsidRDefault="00CF704B" w:rsidP="00C30F63">
            <w:pPr>
              <w:pStyle w:val="MenuItem"/>
            </w:pPr>
            <w:sdt>
              <w:sdtPr>
                <w:id w:val="-469748278"/>
                <w:placeholder>
                  <w:docPart w:val="AEEC8451B18B40088CF3211221ECED6E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Apple cobbler</w:t>
                </w:r>
              </w:sdtContent>
            </w:sdt>
          </w:p>
          <w:p w14:paraId="6F3D098F" w14:textId="77777777" w:rsidR="00146462" w:rsidRPr="0006487F" w:rsidRDefault="00CF704B" w:rsidP="00C30F63">
            <w:sdt>
              <w:sdtPr>
                <w:id w:val="-1641649500"/>
                <w:placeholder>
                  <w:docPart w:val="218BBD49848041088C3DF59175AEDE38"/>
                </w:placeholder>
                <w:showingPlcHdr/>
                <w15:appearance w15:val="hidden"/>
              </w:sdtPr>
              <w:sdtEndPr/>
              <w:sdtContent>
                <w:r w:rsidR="00A6364B" w:rsidRPr="00A6364B">
                  <w:t>Apples, cinnamon crumble, vanilla ice cream</w:t>
                </w:r>
              </w:sdtContent>
            </w:sdt>
            <w:r w:rsidR="00A6364B">
              <w:t xml:space="preserve"> </w:t>
            </w:r>
          </w:p>
          <w:p w14:paraId="13A49C9A" w14:textId="77777777" w:rsidR="00235436" w:rsidRDefault="00235436" w:rsidP="00C30F63"/>
          <w:p w14:paraId="2D1877EB" w14:textId="77777777" w:rsidR="00235436" w:rsidRPr="0006487F" w:rsidRDefault="00CF704B" w:rsidP="005138C2">
            <w:pPr>
              <w:pStyle w:val="SectionTitlesLowercase"/>
            </w:pPr>
            <w:sdt>
              <w:sdtPr>
                <w:id w:val="1471094555"/>
                <w:placeholder>
                  <w:docPart w:val="92540C940DA640039B4190DECDBB6E09"/>
                </w:placeholder>
                <w:showingPlcHdr/>
                <w15:appearance w15:val="hidden"/>
              </w:sdtPr>
              <w:sdtEndPr/>
              <w:sdtContent>
                <w:r w:rsidR="00A6364B" w:rsidRPr="00A6364B">
                  <w:t>Drinks</w:t>
                </w:r>
              </w:sdtContent>
            </w:sdt>
            <w:r w:rsidR="00A6364B">
              <w:t xml:space="preserve"> </w:t>
            </w:r>
          </w:p>
          <w:p w14:paraId="1EBD4026" w14:textId="77777777" w:rsidR="000A2EA8" w:rsidRPr="0006487F" w:rsidRDefault="000A2EA8" w:rsidP="00C30F63"/>
          <w:p w14:paraId="5D52BA1C" w14:textId="77777777" w:rsidR="000A2EA8" w:rsidRPr="0006487F" w:rsidRDefault="00CF704B" w:rsidP="00C30F63">
            <w:sdt>
              <w:sdtPr>
                <w:id w:val="-194854633"/>
                <w:placeholder>
                  <w:docPart w:val="16742A1C5D8C43ED9B37BD9D015F9735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Soda</w:t>
                </w:r>
              </w:sdtContent>
            </w:sdt>
          </w:p>
          <w:p w14:paraId="49BAA8E0" w14:textId="77777777" w:rsidR="000A2EA8" w:rsidRPr="0006487F" w:rsidRDefault="00CF704B" w:rsidP="00C30F63">
            <w:sdt>
              <w:sdtPr>
                <w:id w:val="191431912"/>
                <w:placeholder>
                  <w:docPart w:val="4F53B7F2ECD24D6F8DF35B4729B700C4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Lemonade</w:t>
                </w:r>
              </w:sdtContent>
            </w:sdt>
          </w:p>
          <w:p w14:paraId="18ED7803" w14:textId="77777777" w:rsidR="000A2EA8" w:rsidRPr="0006487F" w:rsidRDefault="00CF704B" w:rsidP="00C30F63">
            <w:sdt>
              <w:sdtPr>
                <w:id w:val="-1029945918"/>
                <w:placeholder>
                  <w:docPart w:val="1FC7FE12237B47EBA5E493B1EF05F356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Mineral water</w:t>
                </w:r>
              </w:sdtContent>
            </w:sdt>
          </w:p>
          <w:p w14:paraId="6921CE60" w14:textId="77777777" w:rsidR="000A2EA8" w:rsidRPr="0006487F" w:rsidRDefault="00CF704B" w:rsidP="00C30F63">
            <w:sdt>
              <w:sdtPr>
                <w:id w:val="566993976"/>
                <w:placeholder>
                  <w:docPart w:val="678263B40049458FB5D3E68E2932F2AE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Coffee</w:t>
                </w:r>
              </w:sdtContent>
            </w:sdt>
          </w:p>
          <w:p w14:paraId="50F7170F" w14:textId="77777777" w:rsidR="00146462" w:rsidRPr="0006487F" w:rsidRDefault="00CF704B" w:rsidP="00C30F63">
            <w:sdt>
              <w:sdtPr>
                <w:id w:val="2146314158"/>
                <w:placeholder>
                  <w:docPart w:val="A6B1BF84450842F480846BCBC0EC034D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Tea</w:t>
                </w:r>
              </w:sdtContent>
            </w:sdt>
          </w:p>
        </w:tc>
      </w:tr>
    </w:tbl>
    <w:p w14:paraId="56205737" w14:textId="77777777" w:rsidR="00346546" w:rsidRDefault="00346546"/>
    <w:p w14:paraId="31BEBCF0" w14:textId="77777777" w:rsidR="00C33ACB" w:rsidRDefault="00C33ACB">
      <w:pPr>
        <w:sectPr w:rsidR="00C33ACB" w:rsidSect="00A04222">
          <w:pgSz w:w="12240" w:h="15840"/>
          <w:pgMar w:top="720" w:right="720" w:bottom="720" w:left="720" w:header="720" w:footer="720" w:gutter="0"/>
          <w:cols w:space="720"/>
          <w:titlePg/>
          <w:docGrid w:linePitch="360"/>
        </w:sectPr>
      </w:pPr>
    </w:p>
    <w:p w14:paraId="7D630280" w14:textId="77777777" w:rsidR="002737EF" w:rsidRDefault="002737EF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3" behindDoc="1" locked="1" layoutInCell="1" allowOverlap="1" wp14:anchorId="49196FCA" wp14:editId="6FE26EB3">
                <wp:simplePos x="0" y="0"/>
                <wp:positionH relativeFrom="column">
                  <wp:posOffset>-457200</wp:posOffset>
                </wp:positionH>
                <wp:positionV relativeFrom="paragraph">
                  <wp:posOffset>-457200</wp:posOffset>
                </wp:positionV>
                <wp:extent cx="7772400" cy="10058400"/>
                <wp:effectExtent l="0" t="0" r="0" b="0"/>
                <wp:wrapNone/>
                <wp:docPr id="4" name="Group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wps:wsp>
                        <wps:cNvPr id="3" name="Rectangle 3"/>
                        <wps:cNvSpPr/>
                        <wps:spPr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0040" y="0"/>
                            <a:ext cx="7452360" cy="9674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AEC6BD" id="Group 4" o:spid="_x0000_s1026" alt="&quot;&quot;" style="position:absolute;margin-left:-36pt;margin-top:-36pt;width:612pt;height:11in;z-index:-251658237" coordsize="77724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+/+3BMQEAAADCoPVP7WEN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">
                <v:rect id="Rectangle 3" o:spid="_x0000_s1027" style="position:absolute;width:77724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" fillcolor="#f1f0f0 [3208]" stroked="f" strokeweight="1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8" type="#_x0000_t75" style="position:absolute;left:3200;width:74524;height:967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">
                  <v:imagedata r:id="rId11" o:title=""/>
                </v:shape>
                <w10:anchorlock/>
              </v:group>
            </w:pict>
          </mc:Fallback>
        </mc:AlternateContent>
      </w:r>
    </w:p>
    <w:tbl>
      <w:tblPr>
        <w:tblW w:w="5000" w:type="pct"/>
        <w:tblLook w:val="0600" w:firstRow="0" w:lastRow="0" w:firstColumn="0" w:lastColumn="0" w:noHBand="1" w:noVBand="1"/>
      </w:tblPr>
      <w:tblGrid>
        <w:gridCol w:w="5400"/>
        <w:gridCol w:w="5400"/>
      </w:tblGrid>
      <w:tr w:rsidR="00A16587" w14:paraId="6807D740" w14:textId="77777777" w:rsidTr="506792DA">
        <w:trPr>
          <w:trHeight w:val="9018"/>
        </w:trPr>
        <w:tc>
          <w:tcPr>
            <w:tcW w:w="2500" w:type="pct"/>
            <w:tcMar>
              <w:left w:w="288" w:type="dxa"/>
              <w:right w:w="115" w:type="dxa"/>
            </w:tcMar>
          </w:tcPr>
          <w:p w14:paraId="5A63D4FF" w14:textId="1903F3BE" w:rsidR="00AA1662" w:rsidRPr="00A6364B" w:rsidRDefault="00957DB4" w:rsidP="00AA1662">
            <w:pPr>
              <w:pStyle w:val="TitleAllCaps"/>
            </w:pPr>
            <w:r>
              <w:t>MAIN</w:t>
            </w:r>
            <w:r w:rsidRPr="00957DB4">
              <w:t xml:space="preserve"> MENU</w:t>
            </w:r>
          </w:p>
          <w:p w14:paraId="42EF1513" w14:textId="77777777" w:rsidR="00AA1662" w:rsidRPr="001A12D4" w:rsidRDefault="00AA1662" w:rsidP="00AA1662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69085CF5" w14:textId="77777777" w:rsidR="00AA1662" w:rsidRPr="00B915B9" w:rsidRDefault="00CF704B" w:rsidP="00B915B9">
            <w:pPr>
              <w:pStyle w:val="Subtitle"/>
            </w:pPr>
            <w:sdt>
              <w:sdtPr>
                <w:id w:val="1873727607"/>
                <w:placeholder>
                  <w:docPart w:val="381F16DF02D34BB49788AED7746C877A"/>
                </w:placeholder>
                <w:showingPlcHdr/>
                <w15:appearance w15:val="hidden"/>
              </w:sdtPr>
              <w:sdtEndPr>
                <w:rPr>
                  <w:rStyle w:val="SentenceCaseGoldSubtitle"/>
                  <w:szCs w:val="36"/>
                </w:rPr>
              </w:sdtEndPr>
              <w:sdtContent>
                <w:r w:rsidR="00AA1662" w:rsidRPr="00ED2934">
                  <w:t>$30 per person</w:t>
                </w:r>
              </w:sdtContent>
            </w:sdt>
            <w:r w:rsidR="00AA1662" w:rsidRPr="00B915B9">
              <w:t xml:space="preserve"> </w:t>
            </w:r>
          </w:p>
          <w:p w14:paraId="00E301CB" w14:textId="77777777" w:rsidR="00A16587" w:rsidRPr="00F06FD8" w:rsidRDefault="00CF704B" w:rsidP="00AA1662">
            <w:pPr>
              <w:rPr>
                <w:rStyle w:val="Bodycopy"/>
              </w:rPr>
            </w:pPr>
            <w:sdt>
              <w:sdtPr>
                <w:rPr>
                  <w:rFonts w:cs="Calibri"/>
                  <w:szCs w:val="18"/>
                </w:rPr>
                <w:id w:val="-525170330"/>
                <w:placeholder>
                  <w:docPart w:val="DBFF5264EB01425FAE7D6B5CD75AE07E"/>
                </w:placeholder>
                <w:showingPlcHdr/>
                <w15:appearance w15:val="hidden"/>
              </w:sdtPr>
              <w:sdtEndPr>
                <w:rPr>
                  <w:rFonts w:cstheme="minorBidi"/>
                  <w:szCs w:val="22"/>
                </w:rPr>
              </w:sdtEndPr>
              <w:sdtContent>
                <w:r w:rsidR="00AA1662" w:rsidRPr="00224C68">
                  <w:t>Select one dish from each course</w:t>
                </w:r>
              </w:sdtContent>
            </w:sdt>
          </w:p>
        </w:tc>
        <w:tc>
          <w:tcPr>
            <w:tcW w:w="2500" w:type="pct"/>
          </w:tcPr>
          <w:p w14:paraId="1FC8739B" w14:textId="77777777" w:rsidR="00A16587" w:rsidRDefault="00A16587"/>
        </w:tc>
      </w:tr>
      <w:tr w:rsidR="00A16587" w14:paraId="7FC502FD" w14:textId="77777777" w:rsidTr="506792DA">
        <w:trPr>
          <w:trHeight w:val="2304"/>
        </w:trPr>
        <w:tc>
          <w:tcPr>
            <w:tcW w:w="2500" w:type="pct"/>
            <w:tcMar>
              <w:left w:w="288" w:type="dxa"/>
              <w:right w:w="115" w:type="dxa"/>
            </w:tcMar>
          </w:tcPr>
          <w:p w14:paraId="0FD9A4B5" w14:textId="77777777" w:rsidR="00AA1662" w:rsidRPr="0006487F" w:rsidRDefault="00CF704B" w:rsidP="00AA1662">
            <w:pPr>
              <w:pStyle w:val="SectionTitlesAllCaps"/>
            </w:pPr>
            <w:sdt>
              <w:sdtPr>
                <w:id w:val="435641649"/>
                <w:placeholder>
                  <w:docPart w:val="A7614F0737A74DCE8A3AC72759A34723"/>
                </w:placeholder>
                <w:showingPlcHdr/>
                <w15:appearance w15:val="hidden"/>
              </w:sdtPr>
              <w:sdtEndPr/>
              <w:sdtContent>
                <w:r w:rsidR="00AA1662" w:rsidRPr="00ED2934">
                  <w:t>FIRST COURSE</w:t>
                </w:r>
              </w:sdtContent>
            </w:sdt>
            <w:r w:rsidR="00AA1662" w:rsidRPr="0006487F">
              <w:t xml:space="preserve"> </w:t>
            </w:r>
          </w:p>
          <w:p w14:paraId="2B906582" w14:textId="77777777" w:rsidR="00AA1662" w:rsidRPr="0006487F" w:rsidRDefault="00AA1662" w:rsidP="00AA1662"/>
          <w:p w14:paraId="5D92F714" w14:textId="77777777" w:rsidR="00AA1662" w:rsidRPr="0006487F" w:rsidRDefault="00CF704B" w:rsidP="00AA1662">
            <w:pPr>
              <w:pStyle w:val="MenuItem"/>
            </w:pPr>
            <w:sdt>
              <w:sdtPr>
                <w:id w:val="1964769431"/>
                <w:placeholder>
                  <w:docPart w:val="7332FB909CAD4F1CB93FA289F6FC2484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Potato cakes</w:t>
                </w:r>
              </w:sdtContent>
            </w:sdt>
            <w:r w:rsidR="00AA1662" w:rsidRPr="0006487F">
              <w:t xml:space="preserve"> </w:t>
            </w:r>
          </w:p>
          <w:p w14:paraId="6A1DA5B6" w14:textId="77777777" w:rsidR="00AA1662" w:rsidRPr="0006487F" w:rsidRDefault="00CF704B" w:rsidP="00AA1662">
            <w:sdt>
              <w:sdtPr>
                <w:id w:val="-170643278"/>
                <w:placeholder>
                  <w:docPart w:val="C4BB1719131A40B4A123909E885EDCA0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Fried potato cakes, apple jelly, sour cream</w:t>
                </w:r>
              </w:sdtContent>
            </w:sdt>
            <w:r w:rsidR="00AA1662" w:rsidRPr="0006487F">
              <w:t xml:space="preserve"> </w:t>
            </w:r>
          </w:p>
          <w:p w14:paraId="0E6B2318" w14:textId="77777777" w:rsidR="00AA1662" w:rsidRPr="0006487F" w:rsidRDefault="00AA1662" w:rsidP="00AA1662"/>
          <w:p w14:paraId="3F2DF961" w14:textId="77777777" w:rsidR="00AA1662" w:rsidRPr="0006487F" w:rsidRDefault="00CF704B" w:rsidP="00AA1662">
            <w:pPr>
              <w:pStyle w:val="MenuItem"/>
            </w:pPr>
            <w:sdt>
              <w:sdtPr>
                <w:id w:val="1754861693"/>
                <w:placeholder>
                  <w:docPart w:val="F10AFAF139724EED9DF1E5346A6BB9D2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Arugula salad</w:t>
                </w:r>
              </w:sdtContent>
            </w:sdt>
            <w:r w:rsidR="00AA1662" w:rsidRPr="0006487F">
              <w:t xml:space="preserve"> </w:t>
            </w:r>
          </w:p>
          <w:p w14:paraId="61C4D7C7" w14:textId="77777777" w:rsidR="00A16587" w:rsidRPr="00F06FD8" w:rsidRDefault="00CF704B" w:rsidP="00A6364B">
            <w:pPr>
              <w:rPr>
                <w:rStyle w:val="Bodycopy"/>
              </w:rPr>
            </w:pPr>
            <w:sdt>
              <w:sdtPr>
                <w:rPr>
                  <w:rFonts w:cs="Calibri"/>
                  <w:szCs w:val="18"/>
                </w:rPr>
                <w:id w:val="-1815248934"/>
                <w:placeholder>
                  <w:docPart w:val="B396244110B24908B921399618CBB329"/>
                </w:placeholder>
                <w:showingPlcHdr/>
                <w15:appearance w15:val="hidden"/>
              </w:sdtPr>
              <w:sdtEndPr/>
              <w:sdtContent>
                <w:r w:rsidR="00A6364B" w:rsidRPr="00A6364B">
                  <w:rPr>
                    <w:rFonts w:cs="Calibri"/>
                    <w:szCs w:val="18"/>
                  </w:rPr>
                  <w:t>Lemon, olive oil, garlic, Parmesan</w:t>
                </w:r>
              </w:sdtContent>
            </w:sdt>
          </w:p>
        </w:tc>
        <w:tc>
          <w:tcPr>
            <w:tcW w:w="2500" w:type="pct"/>
          </w:tcPr>
          <w:p w14:paraId="5796C974" w14:textId="77777777" w:rsidR="00A6364B" w:rsidRDefault="00CF704B" w:rsidP="00AA1662">
            <w:pPr>
              <w:pStyle w:val="SectionTitlesAllCaps"/>
            </w:pPr>
            <w:sdt>
              <w:sdtPr>
                <w:rPr>
                  <w:rFonts w:asciiTheme="minorHAnsi" w:hAnsiTheme="minorHAnsi" w:cs="Calibri"/>
                  <w:color w:val="5E6E75" w:themeColor="accent1"/>
                  <w:sz w:val="18"/>
                  <w:szCs w:val="18"/>
                </w:rPr>
                <w:id w:val="1346745178"/>
                <w:placeholder>
                  <w:docPart w:val="D4546485692746529263578DE264EADE"/>
                </w:placeholder>
                <w:showingPlcHdr/>
                <w15:appearance w15:val="hidden"/>
              </w:sdtPr>
              <w:sdtEndPr>
                <w:rPr>
                  <w:rFonts w:asciiTheme="majorHAnsi" w:hAnsiTheme="majorHAnsi" w:cs="Times New Roman"/>
                  <w:color w:val="C6964E" w:themeColor="accent2"/>
                  <w:sz w:val="32"/>
                  <w:szCs w:val="24"/>
                </w:rPr>
              </w:sdtEndPr>
              <w:sdtContent>
                <w:r w:rsidR="00AA1662" w:rsidRPr="00ED2934">
                  <w:t>SECOND COURSE</w:t>
                </w:r>
              </w:sdtContent>
            </w:sdt>
            <w:r w:rsidR="00AA1662" w:rsidRPr="0006487F">
              <w:t xml:space="preserve"> </w:t>
            </w:r>
          </w:p>
          <w:p w14:paraId="4EBB5104" w14:textId="77777777" w:rsidR="00AA1662" w:rsidRPr="005C2238" w:rsidRDefault="00AA1662" w:rsidP="00A6364B">
            <w:pPr>
              <w:rPr>
                <w:szCs w:val="14"/>
              </w:rPr>
            </w:pPr>
          </w:p>
          <w:p w14:paraId="031FD32F" w14:textId="77777777" w:rsidR="00AA1662" w:rsidRPr="0006487F" w:rsidRDefault="00CF704B" w:rsidP="00AA1662">
            <w:pPr>
              <w:pStyle w:val="MenuItem"/>
            </w:pPr>
            <w:sdt>
              <w:sdtPr>
                <w:id w:val="-191917798"/>
                <w:placeholder>
                  <w:docPart w:val="ED1F9263512B4682981CF67A8DA20EF6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Wagyu burger</w:t>
                </w:r>
              </w:sdtContent>
            </w:sdt>
            <w:r w:rsidR="00AA1662" w:rsidRPr="0006487F">
              <w:t xml:space="preserve"> </w:t>
            </w:r>
          </w:p>
          <w:p w14:paraId="76F5658C" w14:textId="77777777" w:rsidR="00AA1662" w:rsidRPr="0006487F" w:rsidRDefault="00CF704B" w:rsidP="00AA1662">
            <w:sdt>
              <w:sdtPr>
                <w:id w:val="-941838820"/>
                <w:placeholder>
                  <w:docPart w:val="7D91AA5567314A3DB0F8582E52127F07"/>
                </w:placeholder>
                <w:showingPlcHdr/>
                <w15:appearance w15:val="hidden"/>
              </w:sdtPr>
              <w:sdtEndPr/>
              <w:sdtContent>
                <w:r w:rsidR="00566507" w:rsidRPr="00566507">
                  <w:t>Beef patty, triple cream brie, alfalfa sprouts, caramelized onions, aioli</w:t>
                </w:r>
              </w:sdtContent>
            </w:sdt>
            <w:r w:rsidR="783B0956">
              <w:t xml:space="preserve"> </w:t>
            </w:r>
          </w:p>
          <w:p w14:paraId="3F45A3E6" w14:textId="77777777" w:rsidR="00AA1662" w:rsidRPr="0006487F" w:rsidRDefault="00AA1662" w:rsidP="00AA1662"/>
          <w:p w14:paraId="6DAD78A8" w14:textId="77777777" w:rsidR="00AA1662" w:rsidRPr="0006487F" w:rsidRDefault="00CF704B" w:rsidP="00AA1662">
            <w:pPr>
              <w:pStyle w:val="MenuItem"/>
            </w:pPr>
            <w:sdt>
              <w:sdtPr>
                <w:id w:val="1209689251"/>
                <w:placeholder>
                  <w:docPart w:val="1AFE45F7641B4E779C4293B1AA702FD4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Truffle mushroom pasta</w:t>
                </w:r>
              </w:sdtContent>
            </w:sdt>
            <w:r w:rsidR="00AA1662" w:rsidRPr="0006487F">
              <w:t xml:space="preserve"> </w:t>
            </w:r>
          </w:p>
          <w:p w14:paraId="32FAB786" w14:textId="77777777" w:rsidR="00AA1662" w:rsidRPr="0006487F" w:rsidRDefault="00CF704B" w:rsidP="00AA1662">
            <w:sdt>
              <w:sdtPr>
                <w:id w:val="220325401"/>
                <w:placeholder>
                  <w:docPart w:val="55378C1D280247D3BF72AE1D5CE8DED9"/>
                </w:placeholder>
                <w:showingPlcHdr/>
                <w15:appearance w15:val="hidden"/>
              </w:sdtPr>
              <w:sdtEndPr/>
              <w:sdtContent>
                <w:r w:rsidR="00CF2F33" w:rsidRPr="00CF2F33">
                  <w:t>Hand-made pasta, black truffle, Parmesan</w:t>
                </w:r>
              </w:sdtContent>
            </w:sdt>
          </w:p>
          <w:p w14:paraId="575F5822" w14:textId="77777777" w:rsidR="00A16587" w:rsidRDefault="00A16587" w:rsidP="00AA1662"/>
        </w:tc>
      </w:tr>
      <w:tr w:rsidR="004B4F4F" w14:paraId="7526308F" w14:textId="77777777" w:rsidTr="506792DA">
        <w:trPr>
          <w:trHeight w:val="2304"/>
        </w:trPr>
        <w:tc>
          <w:tcPr>
            <w:tcW w:w="2500" w:type="pct"/>
            <w:tcMar>
              <w:left w:w="288" w:type="dxa"/>
              <w:right w:w="115" w:type="dxa"/>
            </w:tcMar>
          </w:tcPr>
          <w:p w14:paraId="4410A0AA" w14:textId="77777777" w:rsidR="00A6364B" w:rsidRDefault="00CF704B" w:rsidP="00AA1662">
            <w:pPr>
              <w:pStyle w:val="SectionTitlesAllCaps"/>
            </w:pPr>
            <w:sdt>
              <w:sdtPr>
                <w:id w:val="2113085966"/>
                <w:placeholder>
                  <w:docPart w:val="0CA19EB4E8634575B273CE7633B35F76"/>
                </w:placeholder>
                <w:showingPlcHdr/>
                <w15:appearance w15:val="hidden"/>
              </w:sdtPr>
              <w:sdtEndPr/>
              <w:sdtContent>
                <w:r w:rsidR="00AA1662" w:rsidRPr="00ED2934">
                  <w:t>THIRD COURSE</w:t>
                </w:r>
              </w:sdtContent>
            </w:sdt>
            <w:r w:rsidR="00AA1662" w:rsidRPr="0006487F">
              <w:t xml:space="preserve"> </w:t>
            </w:r>
          </w:p>
          <w:p w14:paraId="4CF0843B" w14:textId="77777777" w:rsidR="00AA1662" w:rsidRPr="005C2238" w:rsidRDefault="00AA1662" w:rsidP="00A6364B">
            <w:pPr>
              <w:rPr>
                <w:szCs w:val="14"/>
              </w:rPr>
            </w:pPr>
          </w:p>
          <w:p w14:paraId="420DA98B" w14:textId="77777777" w:rsidR="00AA1662" w:rsidRPr="0006487F" w:rsidRDefault="00CF704B" w:rsidP="00AA1662">
            <w:pPr>
              <w:pStyle w:val="MenuItem"/>
            </w:pPr>
            <w:sdt>
              <w:sdtPr>
                <w:id w:val="-965745405"/>
                <w:placeholder>
                  <w:docPart w:val="7427CC436A8640F086F4BAC64352C0E6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Caramel cheesecake</w:t>
                </w:r>
              </w:sdtContent>
            </w:sdt>
          </w:p>
          <w:p w14:paraId="212E18BB" w14:textId="77777777" w:rsidR="00AA1662" w:rsidRPr="0006487F" w:rsidRDefault="00CF704B" w:rsidP="00AA1662">
            <w:sdt>
              <w:sdtPr>
                <w:id w:val="377753093"/>
                <w:placeholder>
                  <w:docPart w:val="6723CE2C461F4329AE2646A3E8360322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Caramelized banana, cream</w:t>
                </w:r>
              </w:sdtContent>
            </w:sdt>
            <w:r w:rsidR="00AA1662" w:rsidRPr="0006487F">
              <w:t xml:space="preserve"> </w:t>
            </w:r>
          </w:p>
          <w:p w14:paraId="0077929B" w14:textId="77777777" w:rsidR="00AA1662" w:rsidRPr="0006487F" w:rsidRDefault="00AA1662" w:rsidP="00AA1662"/>
          <w:p w14:paraId="06400187" w14:textId="77777777" w:rsidR="00AA1662" w:rsidRPr="0006487F" w:rsidRDefault="00CF704B" w:rsidP="00AA1662">
            <w:pPr>
              <w:pStyle w:val="MenuItem"/>
            </w:pPr>
            <w:sdt>
              <w:sdtPr>
                <w:id w:val="600145454"/>
                <w:placeholder>
                  <w:docPart w:val="DF5225B8CDDD4F61B4105FFA16591F74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Apple cobbler</w:t>
                </w:r>
              </w:sdtContent>
            </w:sdt>
            <w:r w:rsidR="00AA1662" w:rsidRPr="0006487F">
              <w:t xml:space="preserve"> </w:t>
            </w:r>
          </w:p>
          <w:p w14:paraId="60875AE1" w14:textId="77777777" w:rsidR="004B4F4F" w:rsidRPr="00AA1662" w:rsidRDefault="00CF704B" w:rsidP="00AA1662">
            <w:sdt>
              <w:sdtPr>
                <w:id w:val="158968412"/>
                <w:placeholder>
                  <w:docPart w:val="88733AFD2A4F48888935FD9E4E018F75"/>
                </w:placeholder>
                <w:showingPlcHdr/>
                <w15:appearance w15:val="hidden"/>
              </w:sdtPr>
              <w:sdtEndPr/>
              <w:sdtContent>
                <w:r w:rsidR="00566507" w:rsidRPr="00566507">
                  <w:t>Apples, cinnamon crumble, vanilla ice cream</w:t>
                </w:r>
              </w:sdtContent>
            </w:sdt>
            <w:r w:rsidR="00AA1662" w:rsidRPr="0006487F">
              <w:t xml:space="preserve"> </w:t>
            </w:r>
          </w:p>
        </w:tc>
        <w:tc>
          <w:tcPr>
            <w:tcW w:w="2500" w:type="pct"/>
          </w:tcPr>
          <w:p w14:paraId="43B64FF9" w14:textId="77777777" w:rsidR="00AA1662" w:rsidRPr="0006487F" w:rsidRDefault="00CF704B" w:rsidP="00AA1662">
            <w:pPr>
              <w:pStyle w:val="SectionTitlesAllCaps"/>
            </w:pPr>
            <w:sdt>
              <w:sdtPr>
                <w:id w:val="-1268690827"/>
                <w:placeholder>
                  <w:docPart w:val="A1C9A9357024415EBE7E9EDD5538A75E"/>
                </w:placeholder>
                <w:showingPlcHdr/>
                <w15:appearance w15:val="hidden"/>
              </w:sdtPr>
              <w:sdtEndPr/>
              <w:sdtContent>
                <w:r w:rsidR="00AA1662" w:rsidRPr="00ED2934">
                  <w:t>DRINKS</w:t>
                </w:r>
              </w:sdtContent>
            </w:sdt>
            <w:r w:rsidR="00AA1662" w:rsidRPr="0006487F">
              <w:t xml:space="preserve"> </w:t>
            </w:r>
          </w:p>
          <w:p w14:paraId="4426E311" w14:textId="77777777" w:rsidR="00AA1662" w:rsidRPr="0006487F" w:rsidRDefault="00AA1662" w:rsidP="00AA1662"/>
          <w:p w14:paraId="22E1D453" w14:textId="77777777" w:rsidR="00AA1662" w:rsidRPr="0006487F" w:rsidRDefault="00CF704B" w:rsidP="00AA1662">
            <w:sdt>
              <w:sdtPr>
                <w:id w:val="-438533419"/>
                <w:placeholder>
                  <w:docPart w:val="AD387616F5264469852358A8F5AFC396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Soda</w:t>
                </w:r>
              </w:sdtContent>
            </w:sdt>
            <w:r w:rsidR="00AA1662" w:rsidRPr="0006487F">
              <w:t xml:space="preserve"> </w:t>
            </w:r>
          </w:p>
          <w:p w14:paraId="4C9B4320" w14:textId="77777777" w:rsidR="00AA1662" w:rsidRPr="0006487F" w:rsidRDefault="00CF704B" w:rsidP="00AA1662">
            <w:sdt>
              <w:sdtPr>
                <w:id w:val="-2107264877"/>
                <w:placeholder>
                  <w:docPart w:val="833E1FDAF1C64475AAA769174C16FCD3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Lemonade</w:t>
                </w:r>
              </w:sdtContent>
            </w:sdt>
            <w:r w:rsidR="00AA1662" w:rsidRPr="0006487F">
              <w:t xml:space="preserve"> </w:t>
            </w:r>
          </w:p>
          <w:p w14:paraId="7B6B0DB2" w14:textId="77777777" w:rsidR="00AA1662" w:rsidRPr="0006487F" w:rsidRDefault="00CF704B" w:rsidP="00AA1662">
            <w:sdt>
              <w:sdtPr>
                <w:id w:val="1420141333"/>
                <w:placeholder>
                  <w:docPart w:val="62F13DF2BF794C58876677F736CE13CB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Mineral water</w:t>
                </w:r>
              </w:sdtContent>
            </w:sdt>
            <w:r w:rsidR="00AA1662" w:rsidRPr="0006487F">
              <w:t xml:space="preserve"> </w:t>
            </w:r>
          </w:p>
          <w:p w14:paraId="54F95528" w14:textId="77777777" w:rsidR="00AA1662" w:rsidRPr="0006487F" w:rsidRDefault="00CF704B" w:rsidP="00AA1662">
            <w:sdt>
              <w:sdtPr>
                <w:id w:val="-780258424"/>
                <w:placeholder>
                  <w:docPart w:val="CAC84011FA7F4F948AEF95BA0B241482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Coffee</w:t>
                </w:r>
              </w:sdtContent>
            </w:sdt>
            <w:r w:rsidR="00AA1662" w:rsidRPr="0006487F">
              <w:t xml:space="preserve"> </w:t>
            </w:r>
          </w:p>
          <w:p w14:paraId="7C44C428" w14:textId="77777777" w:rsidR="00AA1662" w:rsidRPr="00AA1662" w:rsidRDefault="00CF704B" w:rsidP="00B915B9">
            <w:sdt>
              <w:sdtPr>
                <w:id w:val="1193887471"/>
                <w:placeholder>
                  <w:docPart w:val="0702337E316E48B59635AA4C353D3BED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Tea</w:t>
                </w:r>
              </w:sdtContent>
            </w:sdt>
          </w:p>
        </w:tc>
      </w:tr>
    </w:tbl>
    <w:p w14:paraId="5521CBDE" w14:textId="77777777" w:rsidR="00B24CA4" w:rsidRDefault="00B24CA4">
      <w:pPr>
        <w:sectPr w:rsidR="00B24CA4" w:rsidSect="00AA1662">
          <w:pgSz w:w="12240" w:h="15840"/>
          <w:pgMar w:top="720" w:right="720" w:bottom="720" w:left="720" w:header="720" w:footer="720" w:gutter="0"/>
          <w:cols w:space="720"/>
          <w:titlePg/>
          <w:docGrid w:linePitch="360"/>
        </w:sectPr>
      </w:pPr>
    </w:p>
    <w:p w14:paraId="0C96EF79" w14:textId="77777777" w:rsidR="002737EF" w:rsidRDefault="002737EF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2" behindDoc="1" locked="1" layoutInCell="1" allowOverlap="1" wp14:anchorId="5CBDAC75" wp14:editId="738DDFD7">
                <wp:simplePos x="0" y="0"/>
                <wp:positionH relativeFrom="column">
                  <wp:posOffset>-457200</wp:posOffset>
                </wp:positionH>
                <wp:positionV relativeFrom="paragraph">
                  <wp:posOffset>-630555</wp:posOffset>
                </wp:positionV>
                <wp:extent cx="7808595" cy="10210800"/>
                <wp:effectExtent l="0" t="0" r="1905" b="0"/>
                <wp:wrapNone/>
                <wp:docPr id="9" name="Group 9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08595" cy="10210800"/>
                          <a:chOff x="0" y="0"/>
                          <a:chExt cx="7808595" cy="10210672"/>
                        </a:xfrm>
                      </wpg:grpSpPr>
                      <wps:wsp>
                        <wps:cNvPr id="7" name="Rectangle 7"/>
                        <wps:cNvSpPr/>
                        <wps:spPr>
                          <a:xfrm>
                            <a:off x="0" y="0"/>
                            <a:ext cx="7772400" cy="10210672"/>
                          </a:xfrm>
                          <a:prstGeom prst="rect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8595" cy="10131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09FF81" id="Group 9" o:spid="_x0000_s1026" alt="&quot;&quot;" style="position:absolute;margin-left:-36pt;margin-top:-49.65pt;width:614.85pt;height:804pt;z-index:-251658238;mso-width-relative:margin;mso-height-relative:margin" coordsize="78085,1021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">
                <v:rect id="Rectangle 7" o:spid="_x0000_s1027" style="position:absolute;width:77724;height:1021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" fillcolor="#f1f0f0 [3208]" stroked="f" strokeweight="1pt"/>
                <v:shape id="Picture 8" o:spid="_x0000_s1028" type="#_x0000_t75" style="position:absolute;width:78085;height:101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">
                  <v:imagedata r:id="rId13" o:title=""/>
                </v:shape>
                <w10:anchorlock/>
              </v:group>
            </w:pict>
          </mc:Fallback>
        </mc:AlternateConten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16"/>
        <w:gridCol w:w="5184"/>
      </w:tblGrid>
      <w:tr w:rsidR="003F1A12" w14:paraId="66AB4FD4" w14:textId="77777777" w:rsidTr="506792DA">
        <w:trPr>
          <w:trHeight w:val="12960"/>
        </w:trPr>
        <w:tc>
          <w:tcPr>
            <w:tcW w:w="2600" w:type="pct"/>
          </w:tcPr>
          <w:p w14:paraId="156DB70C" w14:textId="77777777" w:rsidR="003F1A12" w:rsidRDefault="003F1A12"/>
        </w:tc>
        <w:tc>
          <w:tcPr>
            <w:tcW w:w="2400" w:type="pct"/>
            <w:vAlign w:val="center"/>
          </w:tcPr>
          <w:p w14:paraId="2D1402C7" w14:textId="77777777" w:rsidR="00B82E05" w:rsidRPr="00224C68" w:rsidRDefault="00CF704B" w:rsidP="00B82E05">
            <w:pPr>
              <w:pStyle w:val="TitleAllCaps"/>
            </w:pPr>
            <w:sdt>
              <w:sdtPr>
                <w:id w:val="356547511"/>
                <w:placeholder>
                  <w:docPart w:val="46A68E2A290345D59E02C8D78C8334DC"/>
                </w:placeholder>
                <w:showingPlcHdr/>
                <w15:appearance w15:val="hidden"/>
              </w:sdtPr>
              <w:sdtEndPr/>
              <w:sdtContent>
                <w:r w:rsidR="00B82E05" w:rsidRPr="00224C68">
                  <w:t>DINNER MENU</w:t>
                </w:r>
              </w:sdtContent>
            </w:sdt>
            <w:r w:rsidR="00B82E05" w:rsidRPr="00224C68">
              <w:t xml:space="preserve"> </w:t>
            </w:r>
          </w:p>
          <w:p w14:paraId="73BB67B4" w14:textId="77777777" w:rsidR="00B82E05" w:rsidRPr="001A12D4" w:rsidRDefault="00B82E05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7786554E" w14:textId="77777777" w:rsidR="00B82E05" w:rsidRPr="00224C68" w:rsidRDefault="00CF704B" w:rsidP="00B82E05">
            <w:pPr>
              <w:pStyle w:val="Subtitle"/>
              <w:rPr>
                <w:rStyle w:val="SentenceCaseGoldSubtitle"/>
                <w:szCs w:val="22"/>
              </w:rPr>
            </w:pPr>
            <w:sdt>
              <w:sdtPr>
                <w:rPr>
                  <w:szCs w:val="36"/>
                </w:rPr>
                <w:id w:val="-942601738"/>
                <w:placeholder>
                  <w:docPart w:val="7C29C07E2610487AA0A19805D0F99B03"/>
                </w:placeholder>
                <w:showingPlcHdr/>
                <w15:appearance w15:val="hidden"/>
              </w:sdtPr>
              <w:sdtEndPr>
                <w:rPr>
                  <w:rStyle w:val="SentenceCaseGoldSubtitle"/>
                </w:rPr>
              </w:sdtEndPr>
              <w:sdtContent>
                <w:r w:rsidR="00B82E05" w:rsidRPr="00224C68">
                  <w:rPr>
                    <w:rStyle w:val="PlaceholderText"/>
                    <w:color w:val="C6964E" w:themeColor="accent2"/>
                  </w:rPr>
                  <w:t>$30 per person</w:t>
                </w:r>
              </w:sdtContent>
            </w:sdt>
            <w:r w:rsidR="00B82E05" w:rsidRPr="00224C68">
              <w:rPr>
                <w:rStyle w:val="SentenceCaseGoldSubtitle"/>
                <w:szCs w:val="22"/>
              </w:rPr>
              <w:t xml:space="preserve"> </w:t>
            </w:r>
          </w:p>
          <w:p w14:paraId="77838758" w14:textId="77777777" w:rsidR="003F1A12" w:rsidRDefault="00CF704B" w:rsidP="00B82E05">
            <w:sdt>
              <w:sdtPr>
                <w:id w:val="2114315942"/>
                <w:placeholder>
                  <w:docPart w:val="C304F98D06A54F37944A5D84DC5AC92E"/>
                </w:placeholder>
                <w:showingPlcHdr/>
                <w15:appearance w15:val="hidden"/>
              </w:sdtPr>
              <w:sdtEndPr/>
              <w:sdtContent>
                <w:r w:rsidR="00B82E05" w:rsidRPr="00224C68">
                  <w:t>Select one dish from each course</w:t>
                </w:r>
              </w:sdtContent>
            </w:sdt>
          </w:p>
          <w:p w14:paraId="0BEC3E79" w14:textId="77777777" w:rsidR="00B82E05" w:rsidRDefault="00B82E05" w:rsidP="00B82E05"/>
          <w:p w14:paraId="0125530C" w14:textId="77777777" w:rsidR="00B82E05" w:rsidRPr="0006487F" w:rsidRDefault="00CF704B" w:rsidP="00B82E05">
            <w:pPr>
              <w:pStyle w:val="SectionTitlesAllCaps"/>
            </w:pPr>
            <w:sdt>
              <w:sdtPr>
                <w:id w:val="1458295859"/>
                <w:placeholder>
                  <w:docPart w:val="C64DED41D9AB48C8A5D489A56BCCD067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FIRST COURSE</w:t>
                </w:r>
              </w:sdtContent>
            </w:sdt>
            <w:r w:rsidR="00B82E05" w:rsidRPr="0006487F">
              <w:t xml:space="preserve"> </w:t>
            </w:r>
          </w:p>
          <w:p w14:paraId="0FEF917C" w14:textId="77777777" w:rsidR="00B82E05" w:rsidRPr="0006487F" w:rsidRDefault="00B82E05" w:rsidP="00B82E05"/>
          <w:p w14:paraId="74ACF645" w14:textId="77777777" w:rsidR="00B82E05" w:rsidRPr="0006487F" w:rsidRDefault="00CF704B" w:rsidP="00B82E05">
            <w:pPr>
              <w:pStyle w:val="MenuItem"/>
            </w:pPr>
            <w:sdt>
              <w:sdtPr>
                <w:id w:val="486055224"/>
                <w:placeholder>
                  <w:docPart w:val="F687D9E512F244D5905C53DB649C7A00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Potato cakes</w:t>
                </w:r>
              </w:sdtContent>
            </w:sdt>
            <w:r w:rsidR="00B82E05" w:rsidRPr="0006487F">
              <w:t xml:space="preserve"> </w:t>
            </w:r>
          </w:p>
          <w:p w14:paraId="2A70B190" w14:textId="77777777" w:rsidR="00B82E05" w:rsidRPr="0006487F" w:rsidRDefault="00CF704B" w:rsidP="00B82E05">
            <w:sdt>
              <w:sdtPr>
                <w:id w:val="-1037655201"/>
                <w:placeholder>
                  <w:docPart w:val="7934496428144A54B66CA80D7DEFFE00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Fried potato cakes, apple jelly, sour cream</w:t>
                </w:r>
              </w:sdtContent>
            </w:sdt>
            <w:r w:rsidR="00B82E05" w:rsidRPr="0006487F">
              <w:t xml:space="preserve"> </w:t>
            </w:r>
          </w:p>
          <w:p w14:paraId="4058A02D" w14:textId="77777777" w:rsidR="00B82E05" w:rsidRPr="0006487F" w:rsidRDefault="00B82E05" w:rsidP="00B82E05"/>
          <w:p w14:paraId="2305C766" w14:textId="77777777" w:rsidR="00B82E05" w:rsidRPr="0006487F" w:rsidRDefault="00CF704B" w:rsidP="00B82E05">
            <w:pPr>
              <w:pStyle w:val="MenuItem"/>
            </w:pPr>
            <w:sdt>
              <w:sdtPr>
                <w:id w:val="-833305620"/>
                <w:placeholder>
                  <w:docPart w:val="BBA4DA15A983402F993E51DB3DE7919E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Arugula salad</w:t>
                </w:r>
              </w:sdtContent>
            </w:sdt>
            <w:r w:rsidR="00B82E05" w:rsidRPr="0006487F">
              <w:t xml:space="preserve"> </w:t>
            </w:r>
          </w:p>
          <w:p w14:paraId="2FBF60DC" w14:textId="77777777" w:rsidR="00B82E05" w:rsidRPr="0006487F" w:rsidRDefault="00CF704B" w:rsidP="79FA73A8">
            <w:sdt>
              <w:sdtPr>
                <w:id w:val="2133666646"/>
                <w:placeholder>
                  <w:docPart w:val="0B54CB615CD54D3988174D1AC42D5ECB"/>
                </w:placeholder>
                <w:showingPlcHdr/>
                <w15:appearance w15:val="hidden"/>
              </w:sdtPr>
              <w:sdtEndPr/>
              <w:sdtContent>
                <w:r w:rsidR="00A6364B" w:rsidRPr="00A6364B">
                  <w:t>Lemon, olive oil, garlic, Parmesan</w:t>
                </w:r>
              </w:sdtContent>
            </w:sdt>
            <w:r w:rsidR="00B82E05">
              <w:t xml:space="preserve"> </w:t>
            </w:r>
          </w:p>
          <w:p w14:paraId="5BF3925D" w14:textId="77777777" w:rsidR="00B82E05" w:rsidRPr="0006487F" w:rsidRDefault="00B82E05" w:rsidP="00B82E05"/>
          <w:p w14:paraId="2A42EDB3" w14:textId="77777777" w:rsidR="00A6364B" w:rsidRDefault="00CF704B" w:rsidP="00B82E05">
            <w:pPr>
              <w:pStyle w:val="SectionTitlesAllCaps"/>
            </w:pPr>
            <w:sdt>
              <w:sdtPr>
                <w:id w:val="1962837455"/>
                <w:placeholder>
                  <w:docPart w:val="8826DE5EE74542AC80011F66F2558860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SECOND COURSE</w:t>
                </w:r>
              </w:sdtContent>
            </w:sdt>
            <w:r w:rsidR="00B82E05" w:rsidRPr="0006487F">
              <w:t xml:space="preserve"> </w:t>
            </w:r>
          </w:p>
          <w:p w14:paraId="64A5C5CA" w14:textId="77777777" w:rsidR="00B82E05" w:rsidRPr="002B66BB" w:rsidRDefault="00B82E05" w:rsidP="00A6364B">
            <w:pPr>
              <w:rPr>
                <w:szCs w:val="14"/>
              </w:rPr>
            </w:pPr>
          </w:p>
          <w:p w14:paraId="46A1C773" w14:textId="77777777" w:rsidR="00B82E05" w:rsidRPr="0006487F" w:rsidRDefault="00CF704B" w:rsidP="00B82E05">
            <w:pPr>
              <w:pStyle w:val="MenuItem"/>
            </w:pPr>
            <w:sdt>
              <w:sdtPr>
                <w:id w:val="-1258665546"/>
                <w:placeholder>
                  <w:docPart w:val="E7F46653777649A5ABC9A00EF45D69CF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Wagyu burger</w:t>
                </w:r>
              </w:sdtContent>
            </w:sdt>
            <w:r w:rsidR="00B82E05" w:rsidRPr="0006487F">
              <w:t xml:space="preserve"> </w:t>
            </w:r>
          </w:p>
          <w:p w14:paraId="476D644A" w14:textId="77777777" w:rsidR="00B82E05" w:rsidRDefault="00CF704B" w:rsidP="00B82E05">
            <w:sdt>
              <w:sdtPr>
                <w:id w:val="278686919"/>
                <w:placeholder>
                  <w:docPart w:val="87328051020647E59D67B3E9E4191E8A"/>
                </w:placeholder>
                <w:showingPlcHdr/>
                <w15:appearance w15:val="hidden"/>
              </w:sdtPr>
              <w:sdtEndPr/>
              <w:sdtContent>
                <w:r w:rsidR="00CF2F33" w:rsidRPr="00CF2F33">
                  <w:t xml:space="preserve">Beef patty, triple cream </w:t>
                </w:r>
                <w:r w:rsidR="00566507" w:rsidRPr="00CF2F33">
                  <w:t>brie</w:t>
                </w:r>
                <w:r w:rsidR="00CF2F33" w:rsidRPr="00CF2F33">
                  <w:t>, alfalfa sprouts, caramelized onions, aioli</w:t>
                </w:r>
              </w:sdtContent>
            </w:sdt>
          </w:p>
          <w:p w14:paraId="4AAD38BC" w14:textId="77777777" w:rsidR="00CF2F33" w:rsidRPr="0006487F" w:rsidRDefault="00CF2F33" w:rsidP="00B82E05"/>
          <w:p w14:paraId="72665391" w14:textId="77777777" w:rsidR="00B82E05" w:rsidRPr="0006487F" w:rsidRDefault="00CF704B" w:rsidP="00B82E05">
            <w:pPr>
              <w:pStyle w:val="MenuItem"/>
            </w:pPr>
            <w:sdt>
              <w:sdtPr>
                <w:id w:val="-1340236054"/>
                <w:placeholder>
                  <w:docPart w:val="5DBD16F3E7734F049DF6C963B6AD9479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Truffle mushroom pasta</w:t>
                </w:r>
              </w:sdtContent>
            </w:sdt>
            <w:r w:rsidR="00B82E05" w:rsidRPr="0006487F">
              <w:t xml:space="preserve"> </w:t>
            </w:r>
          </w:p>
          <w:p w14:paraId="5AA0E89F" w14:textId="77777777" w:rsidR="00B82E05" w:rsidRPr="0006487F" w:rsidRDefault="00CF704B" w:rsidP="00B82E05">
            <w:sdt>
              <w:sdtPr>
                <w:id w:val="624976065"/>
                <w:placeholder>
                  <w:docPart w:val="2FB38E8E04944A9C91C354E6F3857FAF"/>
                </w:placeholder>
                <w:showingPlcHdr/>
                <w15:appearance w15:val="hidden"/>
              </w:sdtPr>
              <w:sdtEndPr/>
              <w:sdtContent>
                <w:r w:rsidR="00CF2F33" w:rsidRPr="00CF2F33">
                  <w:t>Hand-made pasta, black truffle, Parmesan</w:t>
                </w:r>
              </w:sdtContent>
            </w:sdt>
            <w:r w:rsidR="00B82E05" w:rsidRPr="0006487F">
              <w:t xml:space="preserve"> </w:t>
            </w:r>
          </w:p>
          <w:p w14:paraId="6A08FAD8" w14:textId="77777777" w:rsidR="00B82E05" w:rsidRPr="0006487F" w:rsidRDefault="00B82E05" w:rsidP="00B82E05"/>
          <w:p w14:paraId="758C1D90" w14:textId="77777777" w:rsidR="00A6364B" w:rsidRDefault="00CF704B" w:rsidP="00B82E05">
            <w:pPr>
              <w:pStyle w:val="SectionTitlesAllCaps"/>
            </w:pPr>
            <w:sdt>
              <w:sdtPr>
                <w:id w:val="-1527942327"/>
                <w:placeholder>
                  <w:docPart w:val="B421406336EF44908BEA1E9482386059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THIRD COURSE</w:t>
                </w:r>
              </w:sdtContent>
            </w:sdt>
            <w:r w:rsidR="00B82E05" w:rsidRPr="0006487F">
              <w:t xml:space="preserve"> </w:t>
            </w:r>
          </w:p>
          <w:p w14:paraId="1B570923" w14:textId="77777777" w:rsidR="00B82E05" w:rsidRPr="002B66BB" w:rsidRDefault="00B82E05" w:rsidP="00A6364B">
            <w:pPr>
              <w:rPr>
                <w:szCs w:val="14"/>
              </w:rPr>
            </w:pPr>
          </w:p>
          <w:p w14:paraId="750645E0" w14:textId="77777777" w:rsidR="00B82E05" w:rsidRPr="0006487F" w:rsidRDefault="00CF704B" w:rsidP="00B82E05">
            <w:pPr>
              <w:pStyle w:val="MenuItem"/>
            </w:pPr>
            <w:sdt>
              <w:sdtPr>
                <w:id w:val="115036692"/>
                <w:placeholder>
                  <w:docPart w:val="C0112094C91A456987036FD9D62C76BD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Caramel cheesecake</w:t>
                </w:r>
              </w:sdtContent>
            </w:sdt>
          </w:p>
          <w:p w14:paraId="0CB38B21" w14:textId="77777777" w:rsidR="00B82E05" w:rsidRPr="0006487F" w:rsidRDefault="00CF704B" w:rsidP="00B82E05">
            <w:sdt>
              <w:sdtPr>
                <w:id w:val="322399485"/>
                <w:placeholder>
                  <w:docPart w:val="F5E3E49434144C21AB904F86641BBD4E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Caramelized banana, cream</w:t>
                </w:r>
              </w:sdtContent>
            </w:sdt>
            <w:r w:rsidR="00B82E05" w:rsidRPr="0006487F">
              <w:t xml:space="preserve"> </w:t>
            </w:r>
          </w:p>
          <w:p w14:paraId="5EED2211" w14:textId="77777777" w:rsidR="00B82E05" w:rsidRPr="0006487F" w:rsidRDefault="00B82E05" w:rsidP="00B82E05"/>
          <w:p w14:paraId="4A40BF0A" w14:textId="77777777" w:rsidR="00B82E05" w:rsidRPr="0006487F" w:rsidRDefault="00CF704B" w:rsidP="00B82E05">
            <w:pPr>
              <w:pStyle w:val="MenuItem"/>
            </w:pPr>
            <w:sdt>
              <w:sdtPr>
                <w:id w:val="1954207897"/>
                <w:placeholder>
                  <w:docPart w:val="F256D2C995144821B1FDEA8CA6135413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Apple cobbler</w:t>
                </w:r>
              </w:sdtContent>
            </w:sdt>
            <w:r w:rsidR="00B82E05" w:rsidRPr="0006487F">
              <w:t xml:space="preserve"> </w:t>
            </w:r>
          </w:p>
          <w:p w14:paraId="30EDCCCF" w14:textId="77777777" w:rsidR="00B82E05" w:rsidRPr="0006487F" w:rsidRDefault="00CF704B" w:rsidP="00B82E05">
            <w:sdt>
              <w:sdtPr>
                <w:id w:val="-413943386"/>
                <w:placeholder>
                  <w:docPart w:val="B61A654AD3CB4153B180094F83549026"/>
                </w:placeholder>
                <w:showingPlcHdr/>
                <w15:appearance w15:val="hidden"/>
              </w:sdtPr>
              <w:sdtEndPr/>
              <w:sdtContent>
                <w:r w:rsidR="00CF2F33" w:rsidRPr="00CF2F33">
                  <w:t>Apples, cinnamon crumble, vanilla ice cream</w:t>
                </w:r>
              </w:sdtContent>
            </w:sdt>
          </w:p>
          <w:p w14:paraId="2DD6E370" w14:textId="77777777" w:rsidR="00B82E05" w:rsidRDefault="00B82E05" w:rsidP="00B82E05"/>
          <w:p w14:paraId="27E0090B" w14:textId="77777777" w:rsidR="00B82E05" w:rsidRPr="0006487F" w:rsidRDefault="00CF704B" w:rsidP="00B82E05">
            <w:pPr>
              <w:pStyle w:val="SectionTitlesAllCaps"/>
            </w:pPr>
            <w:sdt>
              <w:sdtPr>
                <w:id w:val="1087106204"/>
                <w:placeholder>
                  <w:docPart w:val="34F4B7433A6A4DEFB81627BB6C57D77F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DRINKS</w:t>
                </w:r>
              </w:sdtContent>
            </w:sdt>
            <w:r w:rsidR="00B82E05" w:rsidRPr="0006487F">
              <w:t xml:space="preserve"> </w:t>
            </w:r>
          </w:p>
          <w:p w14:paraId="58C7BE2A" w14:textId="77777777" w:rsidR="00B82E05" w:rsidRPr="0006487F" w:rsidRDefault="00B82E05" w:rsidP="00B82E05"/>
          <w:p w14:paraId="01D742EE" w14:textId="77777777" w:rsidR="00B82E05" w:rsidRPr="0006487F" w:rsidRDefault="00CF704B" w:rsidP="00B82E05">
            <w:sdt>
              <w:sdtPr>
                <w:id w:val="-1813786933"/>
                <w:placeholder>
                  <w:docPart w:val="214CA6EEC2834C42B3B7AB09CE73FAD0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Soda</w:t>
                </w:r>
              </w:sdtContent>
            </w:sdt>
            <w:r w:rsidR="00B82E05" w:rsidRPr="0006487F">
              <w:t xml:space="preserve"> </w:t>
            </w:r>
          </w:p>
          <w:p w14:paraId="3A2F46A1" w14:textId="77777777" w:rsidR="00B82E05" w:rsidRPr="0006487F" w:rsidRDefault="00CF704B" w:rsidP="00B82E05">
            <w:sdt>
              <w:sdtPr>
                <w:id w:val="-1752578072"/>
                <w:placeholder>
                  <w:docPart w:val="EFFBF9EB5FBF48538CEB02F334DB1A40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Lemonade</w:t>
                </w:r>
              </w:sdtContent>
            </w:sdt>
            <w:r w:rsidR="00B82E05" w:rsidRPr="0006487F">
              <w:t xml:space="preserve"> </w:t>
            </w:r>
          </w:p>
          <w:p w14:paraId="42B561BC" w14:textId="77777777" w:rsidR="00B82E05" w:rsidRPr="0006487F" w:rsidRDefault="00CF704B" w:rsidP="00B82E05">
            <w:sdt>
              <w:sdtPr>
                <w:id w:val="1862628545"/>
                <w:placeholder>
                  <w:docPart w:val="C13C7480C1994641841A1DB2B7C809CE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Mineral water</w:t>
                </w:r>
              </w:sdtContent>
            </w:sdt>
            <w:r w:rsidR="00B82E05" w:rsidRPr="0006487F">
              <w:t xml:space="preserve"> </w:t>
            </w:r>
          </w:p>
          <w:p w14:paraId="43735292" w14:textId="77777777" w:rsidR="00B82E05" w:rsidRPr="0006487F" w:rsidRDefault="00CF704B" w:rsidP="00B82E05">
            <w:sdt>
              <w:sdtPr>
                <w:id w:val="1576630105"/>
                <w:placeholder>
                  <w:docPart w:val="B81ED185910C4800B917B9D572A5B15B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Coffee</w:t>
                </w:r>
              </w:sdtContent>
            </w:sdt>
            <w:r w:rsidR="00B82E05" w:rsidRPr="0006487F">
              <w:t xml:space="preserve"> </w:t>
            </w:r>
          </w:p>
          <w:p w14:paraId="3A338CBF" w14:textId="77777777" w:rsidR="00B82E05" w:rsidRPr="00B82E05" w:rsidRDefault="00CF704B" w:rsidP="00B82E05">
            <w:sdt>
              <w:sdtPr>
                <w:id w:val="-188374839"/>
                <w:placeholder>
                  <w:docPart w:val="45DA5822EA074328B474FADB43B1CCC1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Tea</w:t>
                </w:r>
              </w:sdtContent>
            </w:sdt>
          </w:p>
        </w:tc>
      </w:tr>
    </w:tbl>
    <w:p w14:paraId="55226D0D" w14:textId="77777777" w:rsidR="00B24CA4" w:rsidRDefault="00B24CA4"/>
    <w:sectPr w:rsidR="00B24CA4" w:rsidSect="00A04222">
      <w:headerReference w:type="first" r:id="rId14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D4411F" w14:textId="77777777" w:rsidR="00CF704B" w:rsidRDefault="00CF704B" w:rsidP="001A2967">
      <w:r>
        <w:separator/>
      </w:r>
    </w:p>
  </w:endnote>
  <w:endnote w:type="continuationSeparator" w:id="0">
    <w:p w14:paraId="363AB684" w14:textId="77777777" w:rsidR="00CF704B" w:rsidRDefault="00CF704B" w:rsidP="001A2967">
      <w:r>
        <w:continuationSeparator/>
      </w:r>
    </w:p>
  </w:endnote>
  <w:endnote w:type="continuationNotice" w:id="1">
    <w:p w14:paraId="04F819B2" w14:textId="77777777" w:rsidR="00CF704B" w:rsidRDefault="00CF704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igh Tower Text">
    <w:panose1 w:val="020405020505060303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D4983F" w14:textId="77777777" w:rsidR="00CF704B" w:rsidRDefault="00CF704B" w:rsidP="001A2967">
      <w:r>
        <w:separator/>
      </w:r>
    </w:p>
  </w:footnote>
  <w:footnote w:type="continuationSeparator" w:id="0">
    <w:p w14:paraId="2A074CB9" w14:textId="77777777" w:rsidR="00CF704B" w:rsidRDefault="00CF704B" w:rsidP="001A2967">
      <w:r>
        <w:continuationSeparator/>
      </w:r>
    </w:p>
  </w:footnote>
  <w:footnote w:type="continuationNotice" w:id="1">
    <w:p w14:paraId="135E0917" w14:textId="77777777" w:rsidR="00CF704B" w:rsidRDefault="00CF704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C4A239" w14:textId="77777777" w:rsidR="00B24CA4" w:rsidRDefault="00B24CA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removePersonalInformation/>
  <w:removeDateAndTime/>
  <w:displayBackgroundShape/>
  <w:proofState w:spelling="clean" w:grammar="clean"/>
  <w:attachedTemplate r:id="rId1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hdrShapeDefaults>
    <o:shapedefaults v:ext="edit" spidmax="2050">
      <o:colormru v:ext="edit" colors="#f1f0f0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27C3"/>
    <w:rsid w:val="000153C5"/>
    <w:rsid w:val="00044BFA"/>
    <w:rsid w:val="000608E1"/>
    <w:rsid w:val="0006487F"/>
    <w:rsid w:val="000742CC"/>
    <w:rsid w:val="000A2EA8"/>
    <w:rsid w:val="000C631E"/>
    <w:rsid w:val="000F4C04"/>
    <w:rsid w:val="00100C89"/>
    <w:rsid w:val="00117EB6"/>
    <w:rsid w:val="00134DD2"/>
    <w:rsid w:val="00146462"/>
    <w:rsid w:val="00162BDD"/>
    <w:rsid w:val="00177960"/>
    <w:rsid w:val="00195C94"/>
    <w:rsid w:val="001A12D4"/>
    <w:rsid w:val="001A2967"/>
    <w:rsid w:val="001C13B9"/>
    <w:rsid w:val="001D14DD"/>
    <w:rsid w:val="001D3B27"/>
    <w:rsid w:val="001E33CE"/>
    <w:rsid w:val="002042A0"/>
    <w:rsid w:val="00212F22"/>
    <w:rsid w:val="00224C68"/>
    <w:rsid w:val="00235436"/>
    <w:rsid w:val="00253133"/>
    <w:rsid w:val="002562DA"/>
    <w:rsid w:val="002737EF"/>
    <w:rsid w:val="0028484D"/>
    <w:rsid w:val="00297E4E"/>
    <w:rsid w:val="002A4CED"/>
    <w:rsid w:val="002A6555"/>
    <w:rsid w:val="002B3244"/>
    <w:rsid w:val="002B66BB"/>
    <w:rsid w:val="00336FBF"/>
    <w:rsid w:val="00346546"/>
    <w:rsid w:val="003467CD"/>
    <w:rsid w:val="00377385"/>
    <w:rsid w:val="0039580F"/>
    <w:rsid w:val="003B4A0F"/>
    <w:rsid w:val="003C6701"/>
    <w:rsid w:val="003D48AC"/>
    <w:rsid w:val="003F1A12"/>
    <w:rsid w:val="00421207"/>
    <w:rsid w:val="0042557E"/>
    <w:rsid w:val="0043556D"/>
    <w:rsid w:val="004949DF"/>
    <w:rsid w:val="004B1C4C"/>
    <w:rsid w:val="004B4F4F"/>
    <w:rsid w:val="004B7CD0"/>
    <w:rsid w:val="004D6D38"/>
    <w:rsid w:val="004E1F72"/>
    <w:rsid w:val="004E29BA"/>
    <w:rsid w:val="005138C2"/>
    <w:rsid w:val="0052206B"/>
    <w:rsid w:val="00547066"/>
    <w:rsid w:val="00555125"/>
    <w:rsid w:val="00566507"/>
    <w:rsid w:val="00570C4F"/>
    <w:rsid w:val="00593BDB"/>
    <w:rsid w:val="005B3CBE"/>
    <w:rsid w:val="005B51FF"/>
    <w:rsid w:val="005C2238"/>
    <w:rsid w:val="00620AA5"/>
    <w:rsid w:val="00653221"/>
    <w:rsid w:val="00654B3D"/>
    <w:rsid w:val="00663852"/>
    <w:rsid w:val="00684C78"/>
    <w:rsid w:val="006C488D"/>
    <w:rsid w:val="006E2392"/>
    <w:rsid w:val="006F64EA"/>
    <w:rsid w:val="007016A0"/>
    <w:rsid w:val="00704FB1"/>
    <w:rsid w:val="00715F79"/>
    <w:rsid w:val="0073254C"/>
    <w:rsid w:val="00734704"/>
    <w:rsid w:val="007644C4"/>
    <w:rsid w:val="00764D90"/>
    <w:rsid w:val="00767FAF"/>
    <w:rsid w:val="00772242"/>
    <w:rsid w:val="007A7AB3"/>
    <w:rsid w:val="00806DB0"/>
    <w:rsid w:val="00810AFE"/>
    <w:rsid w:val="00836F58"/>
    <w:rsid w:val="00845B4D"/>
    <w:rsid w:val="00872335"/>
    <w:rsid w:val="00877DC3"/>
    <w:rsid w:val="0089737F"/>
    <w:rsid w:val="008B515B"/>
    <w:rsid w:val="008C7F79"/>
    <w:rsid w:val="008D67A9"/>
    <w:rsid w:val="008F7090"/>
    <w:rsid w:val="009123D2"/>
    <w:rsid w:val="00937647"/>
    <w:rsid w:val="009378B1"/>
    <w:rsid w:val="00954443"/>
    <w:rsid w:val="00957DB4"/>
    <w:rsid w:val="00964BB0"/>
    <w:rsid w:val="0098202E"/>
    <w:rsid w:val="009861A0"/>
    <w:rsid w:val="009C5C11"/>
    <w:rsid w:val="009E6FDF"/>
    <w:rsid w:val="00A001BE"/>
    <w:rsid w:val="00A04222"/>
    <w:rsid w:val="00A16587"/>
    <w:rsid w:val="00A20F13"/>
    <w:rsid w:val="00A30730"/>
    <w:rsid w:val="00A419E6"/>
    <w:rsid w:val="00A633A3"/>
    <w:rsid w:val="00A6364B"/>
    <w:rsid w:val="00A83F81"/>
    <w:rsid w:val="00AA1662"/>
    <w:rsid w:val="00AB5758"/>
    <w:rsid w:val="00AC5120"/>
    <w:rsid w:val="00AD2FBB"/>
    <w:rsid w:val="00AD4146"/>
    <w:rsid w:val="00B06A49"/>
    <w:rsid w:val="00B24CA4"/>
    <w:rsid w:val="00B67E07"/>
    <w:rsid w:val="00B71F47"/>
    <w:rsid w:val="00B724A9"/>
    <w:rsid w:val="00B82E05"/>
    <w:rsid w:val="00B86E88"/>
    <w:rsid w:val="00B915B9"/>
    <w:rsid w:val="00BC2997"/>
    <w:rsid w:val="00C01275"/>
    <w:rsid w:val="00C15B9B"/>
    <w:rsid w:val="00C30F63"/>
    <w:rsid w:val="00C33ACB"/>
    <w:rsid w:val="00C3656A"/>
    <w:rsid w:val="00C82EBA"/>
    <w:rsid w:val="00C834DB"/>
    <w:rsid w:val="00C909E1"/>
    <w:rsid w:val="00C931E2"/>
    <w:rsid w:val="00C955AA"/>
    <w:rsid w:val="00CC2ED3"/>
    <w:rsid w:val="00CF2F33"/>
    <w:rsid w:val="00CF704B"/>
    <w:rsid w:val="00D363C8"/>
    <w:rsid w:val="00D47732"/>
    <w:rsid w:val="00D61503"/>
    <w:rsid w:val="00D6212E"/>
    <w:rsid w:val="00D968E2"/>
    <w:rsid w:val="00D9714E"/>
    <w:rsid w:val="00DA5699"/>
    <w:rsid w:val="00DF18B7"/>
    <w:rsid w:val="00E60A74"/>
    <w:rsid w:val="00E70DD8"/>
    <w:rsid w:val="00E85E0D"/>
    <w:rsid w:val="00ED2934"/>
    <w:rsid w:val="00EE3207"/>
    <w:rsid w:val="00EF27C3"/>
    <w:rsid w:val="00EF5033"/>
    <w:rsid w:val="00F0023F"/>
    <w:rsid w:val="00F06FD8"/>
    <w:rsid w:val="00F26E82"/>
    <w:rsid w:val="00F627D3"/>
    <w:rsid w:val="00FB58B8"/>
    <w:rsid w:val="00FE0F47"/>
    <w:rsid w:val="036C13DD"/>
    <w:rsid w:val="05D2442A"/>
    <w:rsid w:val="089CD8AB"/>
    <w:rsid w:val="0A168BC0"/>
    <w:rsid w:val="0D07EFC1"/>
    <w:rsid w:val="1515FCCD"/>
    <w:rsid w:val="199B6C99"/>
    <w:rsid w:val="2E0BEADF"/>
    <w:rsid w:val="308313FF"/>
    <w:rsid w:val="35B8285F"/>
    <w:rsid w:val="35BFEE9B"/>
    <w:rsid w:val="35F4FADC"/>
    <w:rsid w:val="3722E909"/>
    <w:rsid w:val="375BBEFC"/>
    <w:rsid w:val="3C0D1AC2"/>
    <w:rsid w:val="454C3E4B"/>
    <w:rsid w:val="4F6CAA53"/>
    <w:rsid w:val="506792DA"/>
    <w:rsid w:val="52EE2565"/>
    <w:rsid w:val="543F2AF7"/>
    <w:rsid w:val="56A28843"/>
    <w:rsid w:val="59CB3AB6"/>
    <w:rsid w:val="5E7AD200"/>
    <w:rsid w:val="646AD2C4"/>
    <w:rsid w:val="73CB7521"/>
    <w:rsid w:val="750A2BA5"/>
    <w:rsid w:val="783B0956"/>
    <w:rsid w:val="79FA73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f1f0f0"/>
    </o:shapedefaults>
    <o:shapelayout v:ext="edit">
      <o:idmap v:ext="edit" data="2"/>
    </o:shapelayout>
  </w:shapeDefaults>
  <w:decimalSymbol w:val="."/>
  <w:listSeparator w:val=","/>
  <w14:docId w14:val="3F690A8B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semiHidden="1" w:uiPriority="9" w:qFormat="1"/>
    <w:lsdException w:name="heading 2" w:semiHidden="1" w:uiPriority="9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D363C8"/>
    <w:pPr>
      <w:spacing w:after="0" w:line="240" w:lineRule="auto"/>
    </w:pPr>
    <w:rPr>
      <w:color w:val="5E6E75" w:themeColor="accent1"/>
      <w:spacing w:val="10"/>
      <w:sz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955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semiHidden/>
    <w:rsid w:val="004B7CD0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semiHidden/>
    <w:rsid w:val="004B7CD0"/>
  </w:style>
  <w:style w:type="paragraph" w:styleId="Header">
    <w:name w:val="header"/>
    <w:basedOn w:val="Normal"/>
    <w:link w:val="HeaderChar"/>
    <w:uiPriority w:val="99"/>
    <w:semiHidden/>
    <w:rsid w:val="001A296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82E05"/>
    <w:rPr>
      <w:color w:val="5E6E75" w:themeColor="accent1"/>
      <w:spacing w:val="10"/>
      <w:sz w:val="18"/>
    </w:rPr>
  </w:style>
  <w:style w:type="paragraph" w:styleId="Footer">
    <w:name w:val="footer"/>
    <w:basedOn w:val="Normal"/>
    <w:link w:val="FooterChar"/>
    <w:uiPriority w:val="99"/>
    <w:semiHidden/>
    <w:rsid w:val="001A296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82E05"/>
    <w:rPr>
      <w:color w:val="5E6E75" w:themeColor="accent1"/>
      <w:spacing w:val="10"/>
      <w:sz w:val="18"/>
    </w:rPr>
  </w:style>
  <w:style w:type="paragraph" w:customStyle="1" w:styleId="SectionTitlesAllCaps">
    <w:name w:val="Section Titles All Caps"/>
    <w:basedOn w:val="paragraph"/>
    <w:qFormat/>
    <w:rsid w:val="00224C68"/>
    <w:pPr>
      <w:spacing w:before="360" w:beforeAutospacing="0" w:after="0" w:afterAutospacing="0"/>
      <w:textAlignment w:val="baseline"/>
    </w:pPr>
    <w:rPr>
      <w:rFonts w:asciiTheme="majorHAnsi" w:hAnsiTheme="majorHAnsi"/>
      <w:caps/>
      <w:color w:val="C6964E" w:themeColor="accent2"/>
      <w:sz w:val="32"/>
    </w:rPr>
  </w:style>
  <w:style w:type="character" w:customStyle="1" w:styleId="SentenceCaseGoldSubtitle">
    <w:name w:val="Sentence Case Gold Subtitle"/>
    <w:basedOn w:val="DefaultParagraphFont"/>
    <w:uiPriority w:val="1"/>
    <w:semiHidden/>
    <w:qFormat/>
    <w:rsid w:val="00C3656A"/>
    <w:rPr>
      <w:rFonts w:asciiTheme="majorHAnsi" w:hAnsiTheme="majorHAnsi"/>
      <w:color w:val="C6964E" w:themeColor="accent2"/>
      <w:sz w:val="36"/>
      <w:szCs w:val="36"/>
    </w:rPr>
  </w:style>
  <w:style w:type="character" w:customStyle="1" w:styleId="Bodycopy">
    <w:name w:val="Body copy"/>
    <w:basedOn w:val="normaltextrun"/>
    <w:uiPriority w:val="1"/>
    <w:semiHidden/>
    <w:qFormat/>
    <w:rsid w:val="00684C78"/>
    <w:rPr>
      <w:rFonts w:asciiTheme="minorHAnsi" w:hAnsiTheme="minorHAnsi" w:cs="Calibri"/>
      <w:color w:val="5E6E75" w:themeColor="accent1"/>
      <w:spacing w:val="10"/>
      <w:sz w:val="18"/>
      <w:szCs w:val="18"/>
    </w:rPr>
  </w:style>
  <w:style w:type="character" w:customStyle="1" w:styleId="CapsSectionTitle">
    <w:name w:val="Caps Section Title"/>
    <w:basedOn w:val="normaltextrun"/>
    <w:uiPriority w:val="1"/>
    <w:semiHidden/>
    <w:qFormat/>
    <w:rsid w:val="004949DF"/>
    <w:rPr>
      <w:rFonts w:asciiTheme="majorHAnsi" w:hAnsiTheme="majorHAnsi" w:cs="Calibri"/>
      <w:caps/>
      <w:smallCaps w:val="0"/>
      <w:color w:val="C6964E" w:themeColor="accent2"/>
      <w:sz w:val="32"/>
      <w:szCs w:val="32"/>
    </w:rPr>
  </w:style>
  <w:style w:type="paragraph" w:customStyle="1" w:styleId="BodyCopyItalic">
    <w:name w:val="Body Copy Italic"/>
    <w:basedOn w:val="paragraph"/>
    <w:semiHidden/>
    <w:rsid w:val="00F06FD8"/>
    <w:pPr>
      <w:spacing w:before="0" w:beforeAutospacing="0" w:after="0" w:afterAutospacing="0"/>
      <w:textAlignment w:val="baseline"/>
    </w:pPr>
    <w:rPr>
      <w:rFonts w:asciiTheme="minorHAnsi" w:hAnsiTheme="minorHAnsi" w:cs="Calibri"/>
      <w:i/>
      <w:iCs/>
      <w:sz w:val="18"/>
      <w:szCs w:val="18"/>
    </w:rPr>
  </w:style>
  <w:style w:type="paragraph" w:customStyle="1" w:styleId="MenuItem">
    <w:name w:val="Menu Item"/>
    <w:basedOn w:val="Normal"/>
    <w:next w:val="Normal"/>
    <w:qFormat/>
    <w:rsid w:val="00224C68"/>
    <w:rPr>
      <w:b/>
    </w:rPr>
  </w:style>
  <w:style w:type="character" w:customStyle="1" w:styleId="LowercaseMenuTitle">
    <w:name w:val="Lowercase Menu Title"/>
    <w:basedOn w:val="DefaultParagraphFont"/>
    <w:uiPriority w:val="1"/>
    <w:semiHidden/>
    <w:qFormat/>
    <w:rsid w:val="00F06FD8"/>
    <w:rPr>
      <w:rFonts w:asciiTheme="majorHAnsi" w:hAnsiTheme="majorHAnsi"/>
      <w:color w:val="C6964E" w:themeColor="accent2"/>
      <w:sz w:val="96"/>
      <w:szCs w:val="96"/>
    </w:rPr>
  </w:style>
  <w:style w:type="character" w:customStyle="1" w:styleId="LowercaseSectionTitle">
    <w:name w:val="Lowercase Section Title"/>
    <w:basedOn w:val="normaltextrun"/>
    <w:uiPriority w:val="1"/>
    <w:semiHidden/>
    <w:qFormat/>
    <w:rsid w:val="00F06FD8"/>
    <w:rPr>
      <w:rFonts w:asciiTheme="majorHAnsi" w:hAnsiTheme="majorHAnsi" w:cs="Calibri"/>
      <w:color w:val="C6964E" w:themeColor="accent2"/>
      <w:sz w:val="32"/>
      <w:szCs w:val="32"/>
    </w:rPr>
  </w:style>
  <w:style w:type="paragraph" w:customStyle="1" w:styleId="TitleAllCaps">
    <w:name w:val="Title All Caps"/>
    <w:basedOn w:val="Normal"/>
    <w:next w:val="Normal"/>
    <w:qFormat/>
    <w:rsid w:val="00B86E88"/>
    <w:rPr>
      <w:rFonts w:asciiTheme="majorHAnsi" w:hAnsiTheme="majorHAnsi"/>
      <w:caps/>
      <w:color w:val="C6964E" w:themeColor="accent2"/>
      <w:sz w:val="96"/>
    </w:rPr>
  </w:style>
  <w:style w:type="character" w:styleId="PlaceholderText">
    <w:name w:val="Placeholder Text"/>
    <w:basedOn w:val="DefaultParagraphFont"/>
    <w:uiPriority w:val="99"/>
    <w:semiHidden/>
    <w:rsid w:val="008D67A9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4C68"/>
    <w:pPr>
      <w:numPr>
        <w:ilvl w:val="1"/>
      </w:numPr>
      <w:spacing w:after="160"/>
    </w:pPr>
    <w:rPr>
      <w:rFonts w:asciiTheme="majorHAnsi" w:eastAsiaTheme="minorEastAsia" w:hAnsiTheme="majorHAnsi"/>
      <w:color w:val="C6964E" w:themeColor="accent2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11"/>
    <w:rsid w:val="00224C68"/>
    <w:rPr>
      <w:rFonts w:asciiTheme="majorHAnsi" w:eastAsiaTheme="minorEastAsia" w:hAnsiTheme="majorHAnsi"/>
      <w:color w:val="C6964E" w:themeColor="accent2"/>
      <w:spacing w:val="15"/>
      <w:sz w:val="36"/>
    </w:rPr>
  </w:style>
  <w:style w:type="paragraph" w:customStyle="1" w:styleId="SectionTitlesLowercase">
    <w:name w:val="Section Titles Lowercase"/>
    <w:basedOn w:val="SectionTitlesAllCaps"/>
    <w:qFormat/>
    <w:rsid w:val="004D6D38"/>
    <w:rPr>
      <w:caps w:val="0"/>
    </w:rPr>
  </w:style>
  <w:style w:type="paragraph" w:customStyle="1" w:styleId="TitleLowercase">
    <w:name w:val="Title Lowercase"/>
    <w:basedOn w:val="TitleAllCaps"/>
    <w:qFormat/>
    <w:rsid w:val="001D14DD"/>
    <w:rPr>
      <w:caps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31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03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65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98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57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48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89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4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94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81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48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43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1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5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10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2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3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46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66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40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3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customXml" Target="../customXml/item3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uine\AppData\Roaming\Microsoft\Templates\Elegant%20dinner%20menu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31B6D75E1A54088AEBF8BE8179EB1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A27830-F497-46C2-B7E5-BF9C34094490}"/>
      </w:docPartPr>
      <w:docPartBody>
        <w:p w:rsidR="003E43FD" w:rsidRDefault="00171FD5">
          <w:pPr>
            <w:pStyle w:val="A31B6D75E1A54088AEBF8BE8179EB1A5"/>
          </w:pPr>
          <w:r w:rsidRPr="00224C68">
            <w:rPr>
              <w:rStyle w:val="PlaceholderText"/>
            </w:rPr>
            <w:t>$30 per person</w:t>
          </w:r>
        </w:p>
      </w:docPartBody>
    </w:docPart>
    <w:docPart>
      <w:docPartPr>
        <w:name w:val="2F5762422A78479F8E41A7839941C6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AD7D33-DB93-4634-9E7B-A0F8A5005032}"/>
      </w:docPartPr>
      <w:docPartBody>
        <w:p w:rsidR="003E43FD" w:rsidRDefault="00171FD5">
          <w:pPr>
            <w:pStyle w:val="2F5762422A78479F8E41A7839941C63B"/>
          </w:pPr>
          <w:r w:rsidRPr="00224C68">
            <w:t>Select one dish from each course</w:t>
          </w:r>
        </w:p>
      </w:docPartBody>
    </w:docPart>
    <w:docPart>
      <w:docPartPr>
        <w:name w:val="50082BB58C5F4C40A4230AD20F0544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42A5EA1-EC46-4F5B-BFFE-DDCDBC657F0C}"/>
      </w:docPartPr>
      <w:docPartBody>
        <w:p w:rsidR="003E43FD" w:rsidRDefault="00171FD5">
          <w:pPr>
            <w:pStyle w:val="50082BB58C5F4C40A4230AD20F0544D1"/>
          </w:pPr>
          <w:r w:rsidRPr="00A6364B">
            <w:t>First Course</w:t>
          </w:r>
        </w:p>
      </w:docPartBody>
    </w:docPart>
    <w:docPart>
      <w:docPartPr>
        <w:name w:val="B887E7199FF947968CDAF3D3353D5F3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9318C2-A196-4753-8F18-4F7AA5135D3C}"/>
      </w:docPartPr>
      <w:docPartBody>
        <w:p w:rsidR="003E43FD" w:rsidRDefault="00171FD5">
          <w:pPr>
            <w:pStyle w:val="B887E7199FF947968CDAF3D3353D5F33"/>
          </w:pPr>
          <w:r w:rsidRPr="0006487F">
            <w:t>Potato cakes</w:t>
          </w:r>
        </w:p>
      </w:docPartBody>
    </w:docPart>
    <w:docPart>
      <w:docPartPr>
        <w:name w:val="3CB979A1844641118F7DF7715E53CC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B10D8A-DAE6-4D6A-B158-E88F53CD6881}"/>
      </w:docPartPr>
      <w:docPartBody>
        <w:p w:rsidR="003E43FD" w:rsidRDefault="00171FD5">
          <w:pPr>
            <w:pStyle w:val="3CB979A1844641118F7DF7715E53CCE7"/>
          </w:pPr>
          <w:r w:rsidRPr="0006487F">
            <w:t>Fried potato cakes, apple jelly, sour cream</w:t>
          </w:r>
        </w:p>
      </w:docPartBody>
    </w:docPart>
    <w:docPart>
      <w:docPartPr>
        <w:name w:val="0F115872250D45D7A19E0BD6141F201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F13E6C-6A10-47EB-BFEA-73ED2625611B}"/>
      </w:docPartPr>
      <w:docPartBody>
        <w:p w:rsidR="003E43FD" w:rsidRDefault="00171FD5">
          <w:pPr>
            <w:pStyle w:val="0F115872250D45D7A19E0BD6141F201F"/>
          </w:pPr>
          <w:r w:rsidRPr="0006487F">
            <w:t>Arugula salad</w:t>
          </w:r>
        </w:p>
      </w:docPartBody>
    </w:docPart>
    <w:docPart>
      <w:docPartPr>
        <w:name w:val="8EB9B15C307D4F52AEBCD3B4AD42AE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22E6BD-AAFE-45C4-B200-AB94F397E85D}"/>
      </w:docPartPr>
      <w:docPartBody>
        <w:p w:rsidR="003E43FD" w:rsidRDefault="00171FD5">
          <w:pPr>
            <w:pStyle w:val="8EB9B15C307D4F52AEBCD3B4AD42AEE1"/>
          </w:pPr>
          <w:r w:rsidRPr="00A6364B">
            <w:t>Lemon, olive oil, garlic, Parmesan</w:t>
          </w:r>
        </w:p>
      </w:docPartBody>
    </w:docPart>
    <w:docPart>
      <w:docPartPr>
        <w:name w:val="1EA6881677794F57BCBDB378014CA0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A6B7F9-8E2B-4159-94EB-25A8D896CF9E}"/>
      </w:docPartPr>
      <w:docPartBody>
        <w:p w:rsidR="003E43FD" w:rsidRDefault="00171FD5">
          <w:pPr>
            <w:pStyle w:val="1EA6881677794F57BCBDB378014CA071"/>
          </w:pPr>
          <w:r w:rsidRPr="00A6364B">
            <w:t>Second course</w:t>
          </w:r>
        </w:p>
      </w:docPartBody>
    </w:docPart>
    <w:docPart>
      <w:docPartPr>
        <w:name w:val="CD0533DD9B594BF4B0C9C39EAA9AF0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8C4584-B05D-4A90-B690-EC2122D4C755}"/>
      </w:docPartPr>
      <w:docPartBody>
        <w:p w:rsidR="003E43FD" w:rsidRDefault="00171FD5">
          <w:pPr>
            <w:pStyle w:val="CD0533DD9B594BF4B0C9C39EAA9AF0DE"/>
          </w:pPr>
          <w:r w:rsidRPr="0006487F">
            <w:t>Wagyu burger</w:t>
          </w:r>
        </w:p>
      </w:docPartBody>
    </w:docPart>
    <w:docPart>
      <w:docPartPr>
        <w:name w:val="39A91C60BA944F18A63C12851DF8EE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293FAE-C9C5-49BE-BC6E-1C361113F773}"/>
      </w:docPartPr>
      <w:docPartBody>
        <w:p w:rsidR="003E43FD" w:rsidRDefault="00171FD5">
          <w:pPr>
            <w:pStyle w:val="39A91C60BA944F18A63C12851DF8EE83"/>
          </w:pPr>
          <w:r w:rsidRPr="00A6364B">
            <w:t>Beef patty, triple cream brie, alfalfa sprouts, caramelized onions, aioli</w:t>
          </w:r>
        </w:p>
      </w:docPartBody>
    </w:docPart>
    <w:docPart>
      <w:docPartPr>
        <w:name w:val="C10A609FCF524E18BE8735662FC6F82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7BE7211-C63A-47DA-9A77-C655CF2CC88B}"/>
      </w:docPartPr>
      <w:docPartBody>
        <w:p w:rsidR="003E43FD" w:rsidRDefault="00171FD5">
          <w:pPr>
            <w:pStyle w:val="C10A609FCF524E18BE8735662FC6F82F"/>
          </w:pPr>
          <w:r w:rsidRPr="0006487F">
            <w:t>Truffle mushroom pasta</w:t>
          </w:r>
        </w:p>
      </w:docPartBody>
    </w:docPart>
    <w:docPart>
      <w:docPartPr>
        <w:name w:val="0FA0EB6BDBBE4E7AB63F30304AD371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754CC5-4C78-4C85-AB27-9CCC585A86C2}"/>
      </w:docPartPr>
      <w:docPartBody>
        <w:p w:rsidR="003E43FD" w:rsidRDefault="00171FD5">
          <w:pPr>
            <w:pStyle w:val="0FA0EB6BDBBE4E7AB63F30304AD3717F"/>
          </w:pPr>
          <w:r w:rsidRPr="00A6364B">
            <w:t>Hand-made pasta, black truffle, Parmesan</w:t>
          </w:r>
        </w:p>
      </w:docPartBody>
    </w:docPart>
    <w:docPart>
      <w:docPartPr>
        <w:name w:val="64DA4E6677D74CE2AB6B29CEFFA28D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30297E-09D6-48B3-9466-C7B384B654F5}"/>
      </w:docPartPr>
      <w:docPartBody>
        <w:p w:rsidR="003E43FD" w:rsidRDefault="00171FD5">
          <w:pPr>
            <w:pStyle w:val="64DA4E6677D74CE2AB6B29CEFFA28D76"/>
          </w:pPr>
          <w:r w:rsidRPr="00A6364B">
            <w:t>Third course</w:t>
          </w:r>
        </w:p>
      </w:docPartBody>
    </w:docPart>
    <w:docPart>
      <w:docPartPr>
        <w:name w:val="D3FD40ADC6F84AA9BE33850E03D63AC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A68634-9FE2-4E48-9C92-CBD1DEC49FCB}"/>
      </w:docPartPr>
      <w:docPartBody>
        <w:p w:rsidR="003E43FD" w:rsidRDefault="00171FD5">
          <w:pPr>
            <w:pStyle w:val="D3FD40ADC6F84AA9BE33850E03D63AC2"/>
          </w:pPr>
          <w:r w:rsidRPr="0006487F">
            <w:t>Caramel cheesecake</w:t>
          </w:r>
        </w:p>
      </w:docPartBody>
    </w:docPart>
    <w:docPart>
      <w:docPartPr>
        <w:name w:val="2D1D6356B71A4125A1FFAD87C49140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E123BBC-7B12-4FCA-8D6F-BAEA170BD80B}"/>
      </w:docPartPr>
      <w:docPartBody>
        <w:p w:rsidR="003E43FD" w:rsidRDefault="00171FD5">
          <w:pPr>
            <w:pStyle w:val="2D1D6356B71A4125A1FFAD87C4914040"/>
          </w:pPr>
          <w:r w:rsidRPr="0006487F">
            <w:t>Caramelized banana, cream</w:t>
          </w:r>
        </w:p>
      </w:docPartBody>
    </w:docPart>
    <w:docPart>
      <w:docPartPr>
        <w:name w:val="AEEC8451B18B40088CF3211221ECED6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069A24-5651-4094-9516-20F55E8504B6}"/>
      </w:docPartPr>
      <w:docPartBody>
        <w:p w:rsidR="003E43FD" w:rsidRDefault="00171FD5">
          <w:pPr>
            <w:pStyle w:val="AEEC8451B18B40088CF3211221ECED6E"/>
          </w:pPr>
          <w:r w:rsidRPr="0006487F">
            <w:t>Apple cobbler</w:t>
          </w:r>
        </w:p>
      </w:docPartBody>
    </w:docPart>
    <w:docPart>
      <w:docPartPr>
        <w:name w:val="218BBD49848041088C3DF59175AEDE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F989324-8BF6-4540-AC90-F64E73B1BDEE}"/>
      </w:docPartPr>
      <w:docPartBody>
        <w:p w:rsidR="003E43FD" w:rsidRDefault="00171FD5">
          <w:pPr>
            <w:pStyle w:val="218BBD49848041088C3DF59175AEDE38"/>
          </w:pPr>
          <w:r w:rsidRPr="00A6364B">
            <w:t>Apples, cinnamon crumble, vanilla ice cream</w:t>
          </w:r>
        </w:p>
      </w:docPartBody>
    </w:docPart>
    <w:docPart>
      <w:docPartPr>
        <w:name w:val="92540C940DA640039B4190DECDBB6E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166A03-7FC9-4E9C-AFB1-F7E8FF47EDA0}"/>
      </w:docPartPr>
      <w:docPartBody>
        <w:p w:rsidR="003E43FD" w:rsidRDefault="00171FD5">
          <w:pPr>
            <w:pStyle w:val="92540C940DA640039B4190DECDBB6E09"/>
          </w:pPr>
          <w:r w:rsidRPr="00A6364B">
            <w:t>Drinks</w:t>
          </w:r>
        </w:p>
      </w:docPartBody>
    </w:docPart>
    <w:docPart>
      <w:docPartPr>
        <w:name w:val="16742A1C5D8C43ED9B37BD9D015F97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0FF012-8FDD-4F9E-B93E-E468BDE99072}"/>
      </w:docPartPr>
      <w:docPartBody>
        <w:p w:rsidR="003E43FD" w:rsidRDefault="00171FD5">
          <w:pPr>
            <w:pStyle w:val="16742A1C5D8C43ED9B37BD9D015F9735"/>
          </w:pPr>
          <w:r w:rsidRPr="0006487F">
            <w:t>Soda</w:t>
          </w:r>
        </w:p>
      </w:docPartBody>
    </w:docPart>
    <w:docPart>
      <w:docPartPr>
        <w:name w:val="4F53B7F2ECD24D6F8DF35B4729B700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3E6903-114F-46F6-AFB5-BF7F4A588A69}"/>
      </w:docPartPr>
      <w:docPartBody>
        <w:p w:rsidR="003E43FD" w:rsidRDefault="00171FD5">
          <w:pPr>
            <w:pStyle w:val="4F53B7F2ECD24D6F8DF35B4729B700C4"/>
          </w:pPr>
          <w:r w:rsidRPr="0006487F">
            <w:t>Lemonade</w:t>
          </w:r>
        </w:p>
      </w:docPartBody>
    </w:docPart>
    <w:docPart>
      <w:docPartPr>
        <w:name w:val="1FC7FE12237B47EBA5E493B1EF05F3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B7E54E-D5F2-493E-B07F-D2D94F88EC53}"/>
      </w:docPartPr>
      <w:docPartBody>
        <w:p w:rsidR="003E43FD" w:rsidRDefault="00171FD5">
          <w:pPr>
            <w:pStyle w:val="1FC7FE12237B47EBA5E493B1EF05F356"/>
          </w:pPr>
          <w:r w:rsidRPr="0006487F">
            <w:t>Mineral water</w:t>
          </w:r>
        </w:p>
      </w:docPartBody>
    </w:docPart>
    <w:docPart>
      <w:docPartPr>
        <w:name w:val="678263B40049458FB5D3E68E2932F2A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3B9B7FA-40B5-49F7-BBE5-3259DEDA2E61}"/>
      </w:docPartPr>
      <w:docPartBody>
        <w:p w:rsidR="003E43FD" w:rsidRDefault="00171FD5">
          <w:pPr>
            <w:pStyle w:val="678263B40049458FB5D3E68E2932F2AE"/>
          </w:pPr>
          <w:r w:rsidRPr="0006487F">
            <w:t>Coffee</w:t>
          </w:r>
        </w:p>
      </w:docPartBody>
    </w:docPart>
    <w:docPart>
      <w:docPartPr>
        <w:name w:val="A6B1BF84450842F480846BCBC0EC03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5B8B6E-3563-440A-90C0-9799992D6B83}"/>
      </w:docPartPr>
      <w:docPartBody>
        <w:p w:rsidR="003E43FD" w:rsidRDefault="00171FD5">
          <w:pPr>
            <w:pStyle w:val="A6B1BF84450842F480846BCBC0EC034D"/>
          </w:pPr>
          <w:r w:rsidRPr="0006487F">
            <w:t>Tea</w:t>
          </w:r>
        </w:p>
      </w:docPartBody>
    </w:docPart>
    <w:docPart>
      <w:docPartPr>
        <w:name w:val="381F16DF02D34BB49788AED7746C87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1A3270-DD95-4C30-A03F-B4879E12DBD5}"/>
      </w:docPartPr>
      <w:docPartBody>
        <w:p w:rsidR="003E43FD" w:rsidRDefault="00171FD5">
          <w:pPr>
            <w:pStyle w:val="381F16DF02D34BB49788AED7746C877A"/>
          </w:pPr>
          <w:r w:rsidRPr="00ED2934">
            <w:t>$30 per person</w:t>
          </w:r>
        </w:p>
      </w:docPartBody>
    </w:docPart>
    <w:docPart>
      <w:docPartPr>
        <w:name w:val="DBFF5264EB01425FAE7D6B5CD75AE0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FFF93A0-DC47-4D2E-BB1B-127B7EDD1392}"/>
      </w:docPartPr>
      <w:docPartBody>
        <w:p w:rsidR="003E43FD" w:rsidRDefault="00171FD5">
          <w:pPr>
            <w:pStyle w:val="DBFF5264EB01425FAE7D6B5CD75AE07E"/>
          </w:pPr>
          <w:r w:rsidRPr="00224C68">
            <w:t>Select one dish from each course</w:t>
          </w:r>
        </w:p>
      </w:docPartBody>
    </w:docPart>
    <w:docPart>
      <w:docPartPr>
        <w:name w:val="A7614F0737A74DCE8A3AC72759A347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EEF2E0-580E-4C10-B90D-77250FED6F26}"/>
      </w:docPartPr>
      <w:docPartBody>
        <w:p w:rsidR="003E43FD" w:rsidRDefault="00171FD5">
          <w:pPr>
            <w:pStyle w:val="A7614F0737A74DCE8A3AC72759A34723"/>
          </w:pPr>
          <w:r w:rsidRPr="00ED2934">
            <w:t>FIRST COURSE</w:t>
          </w:r>
        </w:p>
      </w:docPartBody>
    </w:docPart>
    <w:docPart>
      <w:docPartPr>
        <w:name w:val="7332FB909CAD4F1CB93FA289F6FC248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D8AB8D-EB5C-4E05-B16B-A71C8EF977DE}"/>
      </w:docPartPr>
      <w:docPartBody>
        <w:p w:rsidR="003E43FD" w:rsidRDefault="00171FD5">
          <w:pPr>
            <w:pStyle w:val="7332FB909CAD4F1CB93FA289F6FC2484"/>
          </w:pPr>
          <w:r w:rsidRPr="0006487F">
            <w:t>Potato cakes</w:t>
          </w:r>
        </w:p>
      </w:docPartBody>
    </w:docPart>
    <w:docPart>
      <w:docPartPr>
        <w:name w:val="C4BB1719131A40B4A123909E885EDCA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BA75E4-3EC3-46B0-A61D-2385F415DDC2}"/>
      </w:docPartPr>
      <w:docPartBody>
        <w:p w:rsidR="003E43FD" w:rsidRDefault="00171FD5">
          <w:pPr>
            <w:pStyle w:val="C4BB1719131A40B4A123909E885EDCA0"/>
          </w:pPr>
          <w:r w:rsidRPr="0006487F">
            <w:t>Fried potato cakes, apple jelly, sour cream</w:t>
          </w:r>
        </w:p>
      </w:docPartBody>
    </w:docPart>
    <w:docPart>
      <w:docPartPr>
        <w:name w:val="F10AFAF139724EED9DF1E5346A6BB9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5463FB-F09F-4AB9-B7AD-028C8D8EF9D4}"/>
      </w:docPartPr>
      <w:docPartBody>
        <w:p w:rsidR="003E43FD" w:rsidRDefault="00171FD5">
          <w:pPr>
            <w:pStyle w:val="F10AFAF139724EED9DF1E5346A6BB9D2"/>
          </w:pPr>
          <w:r w:rsidRPr="0006487F">
            <w:t>Arugula salad</w:t>
          </w:r>
        </w:p>
      </w:docPartBody>
    </w:docPart>
    <w:docPart>
      <w:docPartPr>
        <w:name w:val="B396244110B24908B921399618CBB32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88A7CBC-FEF7-4094-BC10-6C4506B1DBDA}"/>
      </w:docPartPr>
      <w:docPartBody>
        <w:p w:rsidR="003E43FD" w:rsidRDefault="00171FD5">
          <w:pPr>
            <w:pStyle w:val="B396244110B24908B921399618CBB329"/>
          </w:pPr>
          <w:r w:rsidRPr="00A6364B">
            <w:rPr>
              <w:rFonts w:cs="Calibri"/>
              <w:szCs w:val="18"/>
            </w:rPr>
            <w:t>Lemon, olive oil, garlic, Parmesan</w:t>
          </w:r>
        </w:p>
      </w:docPartBody>
    </w:docPart>
    <w:docPart>
      <w:docPartPr>
        <w:name w:val="D4546485692746529263578DE264EA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EA88FE-CA55-4656-A4E1-5524E4CF04E8}"/>
      </w:docPartPr>
      <w:docPartBody>
        <w:p w:rsidR="003E43FD" w:rsidRDefault="00171FD5">
          <w:pPr>
            <w:pStyle w:val="D4546485692746529263578DE264EADE"/>
          </w:pPr>
          <w:r w:rsidRPr="00ED2934">
            <w:t>SECOND COURSE</w:t>
          </w:r>
        </w:p>
      </w:docPartBody>
    </w:docPart>
    <w:docPart>
      <w:docPartPr>
        <w:name w:val="ED1F9263512B4682981CF67A8DA20E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D07004-2C04-4737-854C-786D31CAB06E}"/>
      </w:docPartPr>
      <w:docPartBody>
        <w:p w:rsidR="003E43FD" w:rsidRDefault="00171FD5">
          <w:pPr>
            <w:pStyle w:val="ED1F9263512B4682981CF67A8DA20EF6"/>
          </w:pPr>
          <w:r w:rsidRPr="0006487F">
            <w:t>Wagyu burger</w:t>
          </w:r>
        </w:p>
      </w:docPartBody>
    </w:docPart>
    <w:docPart>
      <w:docPartPr>
        <w:name w:val="7D91AA5567314A3DB0F8582E52127F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06B9FF-70EE-4441-A066-D8418105742F}"/>
      </w:docPartPr>
      <w:docPartBody>
        <w:p w:rsidR="003E43FD" w:rsidRDefault="00171FD5">
          <w:pPr>
            <w:pStyle w:val="7D91AA5567314A3DB0F8582E52127F07"/>
          </w:pPr>
          <w:r w:rsidRPr="00566507">
            <w:t>Beef patty, triple cream brie, alfalfa sprouts, caramelized onions, aioli</w:t>
          </w:r>
        </w:p>
      </w:docPartBody>
    </w:docPart>
    <w:docPart>
      <w:docPartPr>
        <w:name w:val="1AFE45F7641B4E779C4293B1AA702F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D3D7E9-81BB-448A-9CFA-80D1C16C3AF4}"/>
      </w:docPartPr>
      <w:docPartBody>
        <w:p w:rsidR="003E43FD" w:rsidRDefault="00171FD5">
          <w:pPr>
            <w:pStyle w:val="1AFE45F7641B4E779C4293B1AA702FD4"/>
          </w:pPr>
          <w:r w:rsidRPr="0006487F">
            <w:t>Truffle mushroom pasta</w:t>
          </w:r>
        </w:p>
      </w:docPartBody>
    </w:docPart>
    <w:docPart>
      <w:docPartPr>
        <w:name w:val="55378C1D280247D3BF72AE1D5CE8DE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B92867-7031-4DA1-AC4B-93CB53DDF659}"/>
      </w:docPartPr>
      <w:docPartBody>
        <w:p w:rsidR="003E43FD" w:rsidRDefault="00171FD5">
          <w:pPr>
            <w:pStyle w:val="55378C1D280247D3BF72AE1D5CE8DED9"/>
          </w:pPr>
          <w:r w:rsidRPr="00CF2F33">
            <w:t>Hand-made pasta, black truffle, Parmesan</w:t>
          </w:r>
        </w:p>
      </w:docPartBody>
    </w:docPart>
    <w:docPart>
      <w:docPartPr>
        <w:name w:val="0CA19EB4E8634575B273CE7633B35F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7C6094F-8AD1-4863-8CF9-5370CA10D9ED}"/>
      </w:docPartPr>
      <w:docPartBody>
        <w:p w:rsidR="003E43FD" w:rsidRDefault="00171FD5">
          <w:pPr>
            <w:pStyle w:val="0CA19EB4E8634575B273CE7633B35F76"/>
          </w:pPr>
          <w:r w:rsidRPr="00ED2934">
            <w:t>THIRD COURSE</w:t>
          </w:r>
        </w:p>
      </w:docPartBody>
    </w:docPart>
    <w:docPart>
      <w:docPartPr>
        <w:name w:val="7427CC436A8640F086F4BAC64352C0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A74E53-A4EB-49B9-A7CA-18EDD81AD01C}"/>
      </w:docPartPr>
      <w:docPartBody>
        <w:p w:rsidR="003E43FD" w:rsidRDefault="00171FD5">
          <w:pPr>
            <w:pStyle w:val="7427CC436A8640F086F4BAC64352C0E6"/>
          </w:pPr>
          <w:r w:rsidRPr="0006487F">
            <w:t>Caramel cheesecake</w:t>
          </w:r>
        </w:p>
      </w:docPartBody>
    </w:docPart>
    <w:docPart>
      <w:docPartPr>
        <w:name w:val="6723CE2C461F4329AE2646A3E83603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B136F7-8800-49BE-B194-AC8928A761FA}"/>
      </w:docPartPr>
      <w:docPartBody>
        <w:p w:rsidR="003E43FD" w:rsidRDefault="00171FD5">
          <w:pPr>
            <w:pStyle w:val="6723CE2C461F4329AE2646A3E8360322"/>
          </w:pPr>
          <w:r w:rsidRPr="0006487F">
            <w:t>Caramelized banana, cream</w:t>
          </w:r>
        </w:p>
      </w:docPartBody>
    </w:docPart>
    <w:docPart>
      <w:docPartPr>
        <w:name w:val="DF5225B8CDDD4F61B4105FFA16591F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309B3F-8C9E-48CC-B547-DE2F5F79CF30}"/>
      </w:docPartPr>
      <w:docPartBody>
        <w:p w:rsidR="003E43FD" w:rsidRDefault="00171FD5">
          <w:pPr>
            <w:pStyle w:val="DF5225B8CDDD4F61B4105FFA16591F74"/>
          </w:pPr>
          <w:r w:rsidRPr="0006487F">
            <w:t>Apple cobbler</w:t>
          </w:r>
        </w:p>
      </w:docPartBody>
    </w:docPart>
    <w:docPart>
      <w:docPartPr>
        <w:name w:val="88733AFD2A4F48888935FD9E4E018F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899FA8-5313-41D0-9DD7-72B3A9CC2A25}"/>
      </w:docPartPr>
      <w:docPartBody>
        <w:p w:rsidR="003E43FD" w:rsidRDefault="00171FD5">
          <w:pPr>
            <w:pStyle w:val="88733AFD2A4F48888935FD9E4E018F75"/>
          </w:pPr>
          <w:r w:rsidRPr="00566507">
            <w:t>Apples, cinnamon crumble, vanilla ice cream</w:t>
          </w:r>
        </w:p>
      </w:docPartBody>
    </w:docPart>
    <w:docPart>
      <w:docPartPr>
        <w:name w:val="A1C9A9357024415EBE7E9EDD5538A7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487E0D4-BC7F-412C-9F06-ED8841F13826}"/>
      </w:docPartPr>
      <w:docPartBody>
        <w:p w:rsidR="003E43FD" w:rsidRDefault="00171FD5">
          <w:pPr>
            <w:pStyle w:val="A1C9A9357024415EBE7E9EDD5538A75E"/>
          </w:pPr>
          <w:r w:rsidRPr="00ED2934">
            <w:t>DRINKS</w:t>
          </w:r>
        </w:p>
      </w:docPartBody>
    </w:docPart>
    <w:docPart>
      <w:docPartPr>
        <w:name w:val="AD387616F5264469852358A8F5AFC3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1D11F5-817B-4679-9B1F-193AB7C4058B}"/>
      </w:docPartPr>
      <w:docPartBody>
        <w:p w:rsidR="003E43FD" w:rsidRDefault="00171FD5">
          <w:pPr>
            <w:pStyle w:val="AD387616F5264469852358A8F5AFC396"/>
          </w:pPr>
          <w:r w:rsidRPr="0006487F">
            <w:t>Soda</w:t>
          </w:r>
        </w:p>
      </w:docPartBody>
    </w:docPart>
    <w:docPart>
      <w:docPartPr>
        <w:name w:val="833E1FDAF1C64475AAA769174C16FC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54F456-095C-4ADE-BAE3-26C24579BABB}"/>
      </w:docPartPr>
      <w:docPartBody>
        <w:p w:rsidR="003E43FD" w:rsidRDefault="00171FD5">
          <w:pPr>
            <w:pStyle w:val="833E1FDAF1C64475AAA769174C16FCD3"/>
          </w:pPr>
          <w:r w:rsidRPr="0006487F">
            <w:t>Lemonade</w:t>
          </w:r>
        </w:p>
      </w:docPartBody>
    </w:docPart>
    <w:docPart>
      <w:docPartPr>
        <w:name w:val="62F13DF2BF794C58876677F736CE13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CB723A-B6A8-41FA-A644-278C0638A45F}"/>
      </w:docPartPr>
      <w:docPartBody>
        <w:p w:rsidR="003E43FD" w:rsidRDefault="00171FD5">
          <w:pPr>
            <w:pStyle w:val="62F13DF2BF794C58876677F736CE13CB"/>
          </w:pPr>
          <w:r w:rsidRPr="0006487F">
            <w:t>Mineral water</w:t>
          </w:r>
        </w:p>
      </w:docPartBody>
    </w:docPart>
    <w:docPart>
      <w:docPartPr>
        <w:name w:val="CAC84011FA7F4F948AEF95BA0B2414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D52B58-0FCF-453C-ACC0-116111A12D36}"/>
      </w:docPartPr>
      <w:docPartBody>
        <w:p w:rsidR="003E43FD" w:rsidRDefault="00171FD5">
          <w:pPr>
            <w:pStyle w:val="CAC84011FA7F4F948AEF95BA0B241482"/>
          </w:pPr>
          <w:r w:rsidRPr="0006487F">
            <w:t>Coffee</w:t>
          </w:r>
        </w:p>
      </w:docPartBody>
    </w:docPart>
    <w:docPart>
      <w:docPartPr>
        <w:name w:val="0702337E316E48B59635AA4C353D3B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F67197-39CE-43F8-92BE-71AEA5EE882E}"/>
      </w:docPartPr>
      <w:docPartBody>
        <w:p w:rsidR="003E43FD" w:rsidRDefault="00171FD5">
          <w:pPr>
            <w:pStyle w:val="0702337E316E48B59635AA4C353D3BED"/>
          </w:pPr>
          <w:r w:rsidRPr="0006487F">
            <w:t>Tea</w:t>
          </w:r>
        </w:p>
      </w:docPartBody>
    </w:docPart>
    <w:docPart>
      <w:docPartPr>
        <w:name w:val="46A68E2A290345D59E02C8D78C8334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2F086C-B408-4D4C-BDD9-0E4F67717030}"/>
      </w:docPartPr>
      <w:docPartBody>
        <w:p w:rsidR="003E43FD" w:rsidRDefault="00171FD5">
          <w:pPr>
            <w:pStyle w:val="46A68E2A290345D59E02C8D78C8334DC"/>
          </w:pPr>
          <w:r w:rsidRPr="00224C68">
            <w:t>DINNER MENU</w:t>
          </w:r>
        </w:p>
      </w:docPartBody>
    </w:docPart>
    <w:docPart>
      <w:docPartPr>
        <w:name w:val="7C29C07E2610487AA0A19805D0F99B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3E68F9C-39AE-46BC-8F6E-47C8956A8507}"/>
      </w:docPartPr>
      <w:docPartBody>
        <w:p w:rsidR="003E43FD" w:rsidRDefault="00171FD5">
          <w:pPr>
            <w:pStyle w:val="7C29C07E2610487AA0A19805D0F99B03"/>
          </w:pPr>
          <w:r w:rsidRPr="00224C68">
            <w:rPr>
              <w:rStyle w:val="PlaceholderText"/>
            </w:rPr>
            <w:t>$30 per person</w:t>
          </w:r>
        </w:p>
      </w:docPartBody>
    </w:docPart>
    <w:docPart>
      <w:docPartPr>
        <w:name w:val="C304F98D06A54F37944A5D84DC5AC9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2D4FE5-4BBD-4DEF-BE85-764D9B91C378}"/>
      </w:docPartPr>
      <w:docPartBody>
        <w:p w:rsidR="003E43FD" w:rsidRDefault="00171FD5">
          <w:pPr>
            <w:pStyle w:val="C304F98D06A54F37944A5D84DC5AC92E"/>
          </w:pPr>
          <w:r w:rsidRPr="00224C68">
            <w:t>Select one dish from each course</w:t>
          </w:r>
        </w:p>
      </w:docPartBody>
    </w:docPart>
    <w:docPart>
      <w:docPartPr>
        <w:name w:val="C64DED41D9AB48C8A5D489A56BCCD0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6C302EB-783B-486D-9D14-AE5BFDF044B4}"/>
      </w:docPartPr>
      <w:docPartBody>
        <w:p w:rsidR="003E43FD" w:rsidRDefault="00171FD5">
          <w:pPr>
            <w:pStyle w:val="C64DED41D9AB48C8A5D489A56BCCD067"/>
          </w:pPr>
          <w:r w:rsidRPr="0006487F">
            <w:t>FIRST COURSE</w:t>
          </w:r>
        </w:p>
      </w:docPartBody>
    </w:docPart>
    <w:docPart>
      <w:docPartPr>
        <w:name w:val="F687D9E512F244D5905C53DB649C7A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321000-9F8E-49C6-A372-91B0DFFFE912}"/>
      </w:docPartPr>
      <w:docPartBody>
        <w:p w:rsidR="003E43FD" w:rsidRDefault="00171FD5">
          <w:pPr>
            <w:pStyle w:val="F687D9E512F244D5905C53DB649C7A00"/>
          </w:pPr>
          <w:r w:rsidRPr="0006487F">
            <w:t>Potato cakes</w:t>
          </w:r>
        </w:p>
      </w:docPartBody>
    </w:docPart>
    <w:docPart>
      <w:docPartPr>
        <w:name w:val="7934496428144A54B66CA80D7DEFFE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8CE7A7-29CA-42F7-A88A-4CB78F7D2661}"/>
      </w:docPartPr>
      <w:docPartBody>
        <w:p w:rsidR="003E43FD" w:rsidRDefault="00171FD5">
          <w:pPr>
            <w:pStyle w:val="7934496428144A54B66CA80D7DEFFE00"/>
          </w:pPr>
          <w:r w:rsidRPr="0006487F">
            <w:t>Fried potato cakes, apple jelly, sour cream</w:t>
          </w:r>
        </w:p>
      </w:docPartBody>
    </w:docPart>
    <w:docPart>
      <w:docPartPr>
        <w:name w:val="BBA4DA15A983402F993E51DB3DE791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22E593-9396-44E0-AB2D-E6D4A7CFF66B}"/>
      </w:docPartPr>
      <w:docPartBody>
        <w:p w:rsidR="003E43FD" w:rsidRDefault="00171FD5">
          <w:pPr>
            <w:pStyle w:val="BBA4DA15A983402F993E51DB3DE7919E"/>
          </w:pPr>
          <w:r w:rsidRPr="0006487F">
            <w:t>Arugula salad</w:t>
          </w:r>
        </w:p>
      </w:docPartBody>
    </w:docPart>
    <w:docPart>
      <w:docPartPr>
        <w:name w:val="0B54CB615CD54D3988174D1AC42D5E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D67344F-704D-4BF9-8C0A-208FFD8BD719}"/>
      </w:docPartPr>
      <w:docPartBody>
        <w:p w:rsidR="003E43FD" w:rsidRDefault="00171FD5">
          <w:pPr>
            <w:pStyle w:val="0B54CB615CD54D3988174D1AC42D5ECB"/>
          </w:pPr>
          <w:r w:rsidRPr="00A6364B">
            <w:t>Lemon, olive oil, garlic, Parmesan</w:t>
          </w:r>
        </w:p>
      </w:docPartBody>
    </w:docPart>
    <w:docPart>
      <w:docPartPr>
        <w:name w:val="8826DE5EE74542AC80011F66F25588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6BFE5F7-AA10-44D2-8D20-C138B2C95850}"/>
      </w:docPartPr>
      <w:docPartBody>
        <w:p w:rsidR="003E43FD" w:rsidRDefault="00171FD5">
          <w:pPr>
            <w:pStyle w:val="8826DE5EE74542AC80011F66F2558860"/>
          </w:pPr>
          <w:r w:rsidRPr="0006487F">
            <w:t>SECOND COURSE</w:t>
          </w:r>
        </w:p>
      </w:docPartBody>
    </w:docPart>
    <w:docPart>
      <w:docPartPr>
        <w:name w:val="E7F46653777649A5ABC9A00EF45D69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4A3E9D-604C-405B-B81C-5764BAE732CE}"/>
      </w:docPartPr>
      <w:docPartBody>
        <w:p w:rsidR="003E43FD" w:rsidRDefault="00171FD5">
          <w:pPr>
            <w:pStyle w:val="E7F46653777649A5ABC9A00EF45D69CF"/>
          </w:pPr>
          <w:r w:rsidRPr="0006487F">
            <w:t>Wagyu burger</w:t>
          </w:r>
        </w:p>
      </w:docPartBody>
    </w:docPart>
    <w:docPart>
      <w:docPartPr>
        <w:name w:val="87328051020647E59D67B3E9E4191E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5644F6-92F2-4551-BA6B-4B79E0CE4EC8}"/>
      </w:docPartPr>
      <w:docPartBody>
        <w:p w:rsidR="003E43FD" w:rsidRDefault="00171FD5">
          <w:pPr>
            <w:pStyle w:val="87328051020647E59D67B3E9E4191E8A"/>
          </w:pPr>
          <w:r w:rsidRPr="00CF2F33">
            <w:t>Beef patty, triple cream brie, alfalfa sprouts, caramelized onions, aioli</w:t>
          </w:r>
        </w:p>
      </w:docPartBody>
    </w:docPart>
    <w:docPart>
      <w:docPartPr>
        <w:name w:val="5DBD16F3E7734F049DF6C963B6AD94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B7F42D-773F-486A-9477-0AA84E4DCE38}"/>
      </w:docPartPr>
      <w:docPartBody>
        <w:p w:rsidR="003E43FD" w:rsidRDefault="00171FD5">
          <w:pPr>
            <w:pStyle w:val="5DBD16F3E7734F049DF6C963B6AD9479"/>
          </w:pPr>
          <w:r w:rsidRPr="0006487F">
            <w:t>Truffle mushroom pasta</w:t>
          </w:r>
        </w:p>
      </w:docPartBody>
    </w:docPart>
    <w:docPart>
      <w:docPartPr>
        <w:name w:val="2FB38E8E04944A9C91C354E6F3857F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EEBFB6F-0A63-4343-BEA7-076D94F48A2C}"/>
      </w:docPartPr>
      <w:docPartBody>
        <w:p w:rsidR="003E43FD" w:rsidRDefault="00171FD5">
          <w:pPr>
            <w:pStyle w:val="2FB38E8E04944A9C91C354E6F3857FAF"/>
          </w:pPr>
          <w:r w:rsidRPr="00CF2F33">
            <w:t>Hand-made pasta, black truffle, Parmesan</w:t>
          </w:r>
        </w:p>
      </w:docPartBody>
    </w:docPart>
    <w:docPart>
      <w:docPartPr>
        <w:name w:val="B421406336EF44908BEA1E94823860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F30832-44BC-49CD-8AA2-9D423F3EE288}"/>
      </w:docPartPr>
      <w:docPartBody>
        <w:p w:rsidR="003E43FD" w:rsidRDefault="00171FD5">
          <w:pPr>
            <w:pStyle w:val="B421406336EF44908BEA1E9482386059"/>
          </w:pPr>
          <w:r w:rsidRPr="0006487F">
            <w:t>THIRD COURSE</w:t>
          </w:r>
        </w:p>
      </w:docPartBody>
    </w:docPart>
    <w:docPart>
      <w:docPartPr>
        <w:name w:val="C0112094C91A456987036FD9D62C76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79400A-6153-423B-89F8-A59FFE11001B}"/>
      </w:docPartPr>
      <w:docPartBody>
        <w:p w:rsidR="003E43FD" w:rsidRDefault="00171FD5">
          <w:pPr>
            <w:pStyle w:val="C0112094C91A456987036FD9D62C76BD"/>
          </w:pPr>
          <w:r w:rsidRPr="0006487F">
            <w:t>Caramel cheesecake</w:t>
          </w:r>
        </w:p>
      </w:docPartBody>
    </w:docPart>
    <w:docPart>
      <w:docPartPr>
        <w:name w:val="F5E3E49434144C21AB904F86641BBD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B1A106-836E-4245-89B4-414288FCD53E}"/>
      </w:docPartPr>
      <w:docPartBody>
        <w:p w:rsidR="003E43FD" w:rsidRDefault="00171FD5">
          <w:pPr>
            <w:pStyle w:val="F5E3E49434144C21AB904F86641BBD4E"/>
          </w:pPr>
          <w:r w:rsidRPr="0006487F">
            <w:t>Caramelized banana, cream</w:t>
          </w:r>
        </w:p>
      </w:docPartBody>
    </w:docPart>
    <w:docPart>
      <w:docPartPr>
        <w:name w:val="F256D2C995144821B1FDEA8CA61354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FE69D54-B941-4A47-A6EA-D30E1C274D61}"/>
      </w:docPartPr>
      <w:docPartBody>
        <w:p w:rsidR="003E43FD" w:rsidRDefault="00171FD5">
          <w:pPr>
            <w:pStyle w:val="F256D2C995144821B1FDEA8CA6135413"/>
          </w:pPr>
          <w:r w:rsidRPr="0006487F">
            <w:t>Apple cobbler</w:t>
          </w:r>
        </w:p>
      </w:docPartBody>
    </w:docPart>
    <w:docPart>
      <w:docPartPr>
        <w:name w:val="B61A654AD3CB4153B180094F835490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8AFFCB-7DE1-4E8B-9FFC-8DC871D5E73D}"/>
      </w:docPartPr>
      <w:docPartBody>
        <w:p w:rsidR="003E43FD" w:rsidRDefault="00171FD5">
          <w:pPr>
            <w:pStyle w:val="B61A654AD3CB4153B180094F83549026"/>
          </w:pPr>
          <w:r w:rsidRPr="00CF2F33">
            <w:t>Apples, cinnamon crumble, vanilla ice cream</w:t>
          </w:r>
        </w:p>
      </w:docPartBody>
    </w:docPart>
    <w:docPart>
      <w:docPartPr>
        <w:name w:val="34F4B7433A6A4DEFB81627BB6C57D7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CB4814-FA70-45F8-919A-CDEC7EFA34BC}"/>
      </w:docPartPr>
      <w:docPartBody>
        <w:p w:rsidR="003E43FD" w:rsidRDefault="00171FD5">
          <w:pPr>
            <w:pStyle w:val="34F4B7433A6A4DEFB81627BB6C57D77F"/>
          </w:pPr>
          <w:r w:rsidRPr="0006487F">
            <w:t>DRINKS</w:t>
          </w:r>
        </w:p>
      </w:docPartBody>
    </w:docPart>
    <w:docPart>
      <w:docPartPr>
        <w:name w:val="214CA6EEC2834C42B3B7AB09CE73FAD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72387CA-703A-4064-8398-F1F71C1FF60D}"/>
      </w:docPartPr>
      <w:docPartBody>
        <w:p w:rsidR="003E43FD" w:rsidRDefault="00171FD5">
          <w:pPr>
            <w:pStyle w:val="214CA6EEC2834C42B3B7AB09CE73FAD0"/>
          </w:pPr>
          <w:r w:rsidRPr="0006487F">
            <w:t>Soda</w:t>
          </w:r>
        </w:p>
      </w:docPartBody>
    </w:docPart>
    <w:docPart>
      <w:docPartPr>
        <w:name w:val="EFFBF9EB5FBF48538CEB02F334DB1A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44533D-8467-49A3-940F-73AF5D8C4512}"/>
      </w:docPartPr>
      <w:docPartBody>
        <w:p w:rsidR="003E43FD" w:rsidRDefault="00171FD5">
          <w:pPr>
            <w:pStyle w:val="EFFBF9EB5FBF48538CEB02F334DB1A40"/>
          </w:pPr>
          <w:r w:rsidRPr="0006487F">
            <w:t>Lemonade</w:t>
          </w:r>
        </w:p>
      </w:docPartBody>
    </w:docPart>
    <w:docPart>
      <w:docPartPr>
        <w:name w:val="C13C7480C1994641841A1DB2B7C809C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83AF46-D241-46D9-B821-8EDF85864E3A}"/>
      </w:docPartPr>
      <w:docPartBody>
        <w:p w:rsidR="003E43FD" w:rsidRDefault="00171FD5">
          <w:pPr>
            <w:pStyle w:val="C13C7480C1994641841A1DB2B7C809CE"/>
          </w:pPr>
          <w:r w:rsidRPr="0006487F">
            <w:t>Mineral water</w:t>
          </w:r>
        </w:p>
      </w:docPartBody>
    </w:docPart>
    <w:docPart>
      <w:docPartPr>
        <w:name w:val="B81ED185910C4800B917B9D572A5B1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2BF7E7-65FD-4F41-9402-F12EBB5070A8}"/>
      </w:docPartPr>
      <w:docPartBody>
        <w:p w:rsidR="003E43FD" w:rsidRDefault="00171FD5">
          <w:pPr>
            <w:pStyle w:val="B81ED185910C4800B917B9D572A5B15B"/>
          </w:pPr>
          <w:r w:rsidRPr="0006487F">
            <w:t>Coffee</w:t>
          </w:r>
        </w:p>
      </w:docPartBody>
    </w:docPart>
    <w:docPart>
      <w:docPartPr>
        <w:name w:val="45DA5822EA074328B474FADB43B1CC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76886B-7815-42F0-9664-1381A7C6F45C}"/>
      </w:docPartPr>
      <w:docPartBody>
        <w:p w:rsidR="003E43FD" w:rsidRDefault="00171FD5">
          <w:pPr>
            <w:pStyle w:val="45DA5822EA074328B474FADB43B1CCC1"/>
          </w:pPr>
          <w:r w:rsidRPr="0006487F">
            <w:t>Tea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igh Tower Text">
    <w:panose1 w:val="020405020505060303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1FD5"/>
    <w:rsid w:val="00171FD5"/>
    <w:rsid w:val="003E43FD"/>
    <w:rsid w:val="00FE0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6E248C91EE54D458806FBDE997BF713">
    <w:name w:val="86E248C91EE54D458806FBDE997BF713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A31B6D75E1A54088AEBF8BE8179EB1A5">
    <w:name w:val="A31B6D75E1A54088AEBF8BE8179EB1A5"/>
  </w:style>
  <w:style w:type="paragraph" w:customStyle="1" w:styleId="2F5762422A78479F8E41A7839941C63B">
    <w:name w:val="2F5762422A78479F8E41A7839941C63B"/>
  </w:style>
  <w:style w:type="paragraph" w:customStyle="1" w:styleId="50082BB58C5F4C40A4230AD20F0544D1">
    <w:name w:val="50082BB58C5F4C40A4230AD20F0544D1"/>
  </w:style>
  <w:style w:type="paragraph" w:customStyle="1" w:styleId="B887E7199FF947968CDAF3D3353D5F33">
    <w:name w:val="B887E7199FF947968CDAF3D3353D5F33"/>
  </w:style>
  <w:style w:type="paragraph" w:customStyle="1" w:styleId="3CB979A1844641118F7DF7715E53CCE7">
    <w:name w:val="3CB979A1844641118F7DF7715E53CCE7"/>
  </w:style>
  <w:style w:type="paragraph" w:customStyle="1" w:styleId="0F115872250D45D7A19E0BD6141F201F">
    <w:name w:val="0F115872250D45D7A19E0BD6141F201F"/>
  </w:style>
  <w:style w:type="paragraph" w:customStyle="1" w:styleId="8EB9B15C307D4F52AEBCD3B4AD42AEE1">
    <w:name w:val="8EB9B15C307D4F52AEBCD3B4AD42AEE1"/>
  </w:style>
  <w:style w:type="paragraph" w:customStyle="1" w:styleId="1EA6881677794F57BCBDB378014CA071">
    <w:name w:val="1EA6881677794F57BCBDB378014CA071"/>
  </w:style>
  <w:style w:type="paragraph" w:customStyle="1" w:styleId="CD0533DD9B594BF4B0C9C39EAA9AF0DE">
    <w:name w:val="CD0533DD9B594BF4B0C9C39EAA9AF0DE"/>
  </w:style>
  <w:style w:type="paragraph" w:customStyle="1" w:styleId="39A91C60BA944F18A63C12851DF8EE83">
    <w:name w:val="39A91C60BA944F18A63C12851DF8EE83"/>
  </w:style>
  <w:style w:type="paragraph" w:customStyle="1" w:styleId="C10A609FCF524E18BE8735662FC6F82F">
    <w:name w:val="C10A609FCF524E18BE8735662FC6F82F"/>
  </w:style>
  <w:style w:type="paragraph" w:customStyle="1" w:styleId="0FA0EB6BDBBE4E7AB63F30304AD3717F">
    <w:name w:val="0FA0EB6BDBBE4E7AB63F30304AD3717F"/>
  </w:style>
  <w:style w:type="paragraph" w:customStyle="1" w:styleId="64DA4E6677D74CE2AB6B29CEFFA28D76">
    <w:name w:val="64DA4E6677D74CE2AB6B29CEFFA28D76"/>
  </w:style>
  <w:style w:type="paragraph" w:customStyle="1" w:styleId="D3FD40ADC6F84AA9BE33850E03D63AC2">
    <w:name w:val="D3FD40ADC6F84AA9BE33850E03D63AC2"/>
  </w:style>
  <w:style w:type="paragraph" w:customStyle="1" w:styleId="2D1D6356B71A4125A1FFAD87C4914040">
    <w:name w:val="2D1D6356B71A4125A1FFAD87C4914040"/>
  </w:style>
  <w:style w:type="paragraph" w:customStyle="1" w:styleId="AEEC8451B18B40088CF3211221ECED6E">
    <w:name w:val="AEEC8451B18B40088CF3211221ECED6E"/>
  </w:style>
  <w:style w:type="paragraph" w:customStyle="1" w:styleId="218BBD49848041088C3DF59175AEDE38">
    <w:name w:val="218BBD49848041088C3DF59175AEDE38"/>
  </w:style>
  <w:style w:type="paragraph" w:customStyle="1" w:styleId="92540C940DA640039B4190DECDBB6E09">
    <w:name w:val="92540C940DA640039B4190DECDBB6E09"/>
  </w:style>
  <w:style w:type="paragraph" w:customStyle="1" w:styleId="16742A1C5D8C43ED9B37BD9D015F9735">
    <w:name w:val="16742A1C5D8C43ED9B37BD9D015F9735"/>
  </w:style>
  <w:style w:type="paragraph" w:customStyle="1" w:styleId="4F53B7F2ECD24D6F8DF35B4729B700C4">
    <w:name w:val="4F53B7F2ECD24D6F8DF35B4729B700C4"/>
  </w:style>
  <w:style w:type="paragraph" w:customStyle="1" w:styleId="1FC7FE12237B47EBA5E493B1EF05F356">
    <w:name w:val="1FC7FE12237B47EBA5E493B1EF05F356"/>
  </w:style>
  <w:style w:type="paragraph" w:customStyle="1" w:styleId="678263B40049458FB5D3E68E2932F2AE">
    <w:name w:val="678263B40049458FB5D3E68E2932F2AE"/>
  </w:style>
  <w:style w:type="paragraph" w:customStyle="1" w:styleId="A6B1BF84450842F480846BCBC0EC034D">
    <w:name w:val="A6B1BF84450842F480846BCBC0EC034D"/>
  </w:style>
  <w:style w:type="paragraph" w:customStyle="1" w:styleId="75E38E314DF844E095E8413FD2F1FFB9">
    <w:name w:val="75E38E314DF844E095E8413FD2F1FFB9"/>
  </w:style>
  <w:style w:type="paragraph" w:customStyle="1" w:styleId="381F16DF02D34BB49788AED7746C877A">
    <w:name w:val="381F16DF02D34BB49788AED7746C877A"/>
  </w:style>
  <w:style w:type="paragraph" w:customStyle="1" w:styleId="DBFF5264EB01425FAE7D6B5CD75AE07E">
    <w:name w:val="DBFF5264EB01425FAE7D6B5CD75AE07E"/>
  </w:style>
  <w:style w:type="paragraph" w:customStyle="1" w:styleId="A7614F0737A74DCE8A3AC72759A34723">
    <w:name w:val="A7614F0737A74DCE8A3AC72759A34723"/>
  </w:style>
  <w:style w:type="paragraph" w:customStyle="1" w:styleId="7332FB909CAD4F1CB93FA289F6FC2484">
    <w:name w:val="7332FB909CAD4F1CB93FA289F6FC2484"/>
  </w:style>
  <w:style w:type="paragraph" w:customStyle="1" w:styleId="C4BB1719131A40B4A123909E885EDCA0">
    <w:name w:val="C4BB1719131A40B4A123909E885EDCA0"/>
  </w:style>
  <w:style w:type="paragraph" w:customStyle="1" w:styleId="F10AFAF139724EED9DF1E5346A6BB9D2">
    <w:name w:val="F10AFAF139724EED9DF1E5346A6BB9D2"/>
  </w:style>
  <w:style w:type="paragraph" w:customStyle="1" w:styleId="B396244110B24908B921399618CBB329">
    <w:name w:val="B396244110B24908B921399618CBB329"/>
  </w:style>
  <w:style w:type="paragraph" w:customStyle="1" w:styleId="D4546485692746529263578DE264EADE">
    <w:name w:val="D4546485692746529263578DE264EADE"/>
  </w:style>
  <w:style w:type="paragraph" w:customStyle="1" w:styleId="ED1F9263512B4682981CF67A8DA20EF6">
    <w:name w:val="ED1F9263512B4682981CF67A8DA20EF6"/>
  </w:style>
  <w:style w:type="paragraph" w:customStyle="1" w:styleId="7D91AA5567314A3DB0F8582E52127F07">
    <w:name w:val="7D91AA5567314A3DB0F8582E52127F07"/>
  </w:style>
  <w:style w:type="paragraph" w:customStyle="1" w:styleId="1AFE45F7641B4E779C4293B1AA702FD4">
    <w:name w:val="1AFE45F7641B4E779C4293B1AA702FD4"/>
  </w:style>
  <w:style w:type="paragraph" w:customStyle="1" w:styleId="55378C1D280247D3BF72AE1D5CE8DED9">
    <w:name w:val="55378C1D280247D3BF72AE1D5CE8DED9"/>
  </w:style>
  <w:style w:type="paragraph" w:customStyle="1" w:styleId="0CA19EB4E8634575B273CE7633B35F76">
    <w:name w:val="0CA19EB4E8634575B273CE7633B35F76"/>
  </w:style>
  <w:style w:type="paragraph" w:customStyle="1" w:styleId="7427CC436A8640F086F4BAC64352C0E6">
    <w:name w:val="7427CC436A8640F086F4BAC64352C0E6"/>
  </w:style>
  <w:style w:type="paragraph" w:customStyle="1" w:styleId="6723CE2C461F4329AE2646A3E8360322">
    <w:name w:val="6723CE2C461F4329AE2646A3E8360322"/>
  </w:style>
  <w:style w:type="paragraph" w:customStyle="1" w:styleId="DF5225B8CDDD4F61B4105FFA16591F74">
    <w:name w:val="DF5225B8CDDD4F61B4105FFA16591F74"/>
  </w:style>
  <w:style w:type="paragraph" w:customStyle="1" w:styleId="88733AFD2A4F48888935FD9E4E018F75">
    <w:name w:val="88733AFD2A4F48888935FD9E4E018F75"/>
  </w:style>
  <w:style w:type="paragraph" w:customStyle="1" w:styleId="A1C9A9357024415EBE7E9EDD5538A75E">
    <w:name w:val="A1C9A9357024415EBE7E9EDD5538A75E"/>
  </w:style>
  <w:style w:type="paragraph" w:customStyle="1" w:styleId="AD387616F5264469852358A8F5AFC396">
    <w:name w:val="AD387616F5264469852358A8F5AFC396"/>
  </w:style>
  <w:style w:type="paragraph" w:customStyle="1" w:styleId="833E1FDAF1C64475AAA769174C16FCD3">
    <w:name w:val="833E1FDAF1C64475AAA769174C16FCD3"/>
  </w:style>
  <w:style w:type="paragraph" w:customStyle="1" w:styleId="62F13DF2BF794C58876677F736CE13CB">
    <w:name w:val="62F13DF2BF794C58876677F736CE13CB"/>
  </w:style>
  <w:style w:type="paragraph" w:customStyle="1" w:styleId="CAC84011FA7F4F948AEF95BA0B241482">
    <w:name w:val="CAC84011FA7F4F948AEF95BA0B241482"/>
  </w:style>
  <w:style w:type="paragraph" w:customStyle="1" w:styleId="0702337E316E48B59635AA4C353D3BED">
    <w:name w:val="0702337E316E48B59635AA4C353D3BED"/>
  </w:style>
  <w:style w:type="paragraph" w:customStyle="1" w:styleId="46A68E2A290345D59E02C8D78C8334DC">
    <w:name w:val="46A68E2A290345D59E02C8D78C8334DC"/>
  </w:style>
  <w:style w:type="paragraph" w:customStyle="1" w:styleId="7C29C07E2610487AA0A19805D0F99B03">
    <w:name w:val="7C29C07E2610487AA0A19805D0F99B03"/>
  </w:style>
  <w:style w:type="paragraph" w:customStyle="1" w:styleId="C304F98D06A54F37944A5D84DC5AC92E">
    <w:name w:val="C304F98D06A54F37944A5D84DC5AC92E"/>
  </w:style>
  <w:style w:type="paragraph" w:customStyle="1" w:styleId="C64DED41D9AB48C8A5D489A56BCCD067">
    <w:name w:val="C64DED41D9AB48C8A5D489A56BCCD067"/>
  </w:style>
  <w:style w:type="paragraph" w:customStyle="1" w:styleId="F687D9E512F244D5905C53DB649C7A00">
    <w:name w:val="F687D9E512F244D5905C53DB649C7A00"/>
  </w:style>
  <w:style w:type="paragraph" w:customStyle="1" w:styleId="7934496428144A54B66CA80D7DEFFE00">
    <w:name w:val="7934496428144A54B66CA80D7DEFFE00"/>
  </w:style>
  <w:style w:type="paragraph" w:customStyle="1" w:styleId="BBA4DA15A983402F993E51DB3DE7919E">
    <w:name w:val="BBA4DA15A983402F993E51DB3DE7919E"/>
  </w:style>
  <w:style w:type="paragraph" w:customStyle="1" w:styleId="0B54CB615CD54D3988174D1AC42D5ECB">
    <w:name w:val="0B54CB615CD54D3988174D1AC42D5ECB"/>
  </w:style>
  <w:style w:type="paragraph" w:customStyle="1" w:styleId="8826DE5EE74542AC80011F66F2558860">
    <w:name w:val="8826DE5EE74542AC80011F66F2558860"/>
  </w:style>
  <w:style w:type="paragraph" w:customStyle="1" w:styleId="E7F46653777649A5ABC9A00EF45D69CF">
    <w:name w:val="E7F46653777649A5ABC9A00EF45D69CF"/>
  </w:style>
  <w:style w:type="paragraph" w:customStyle="1" w:styleId="87328051020647E59D67B3E9E4191E8A">
    <w:name w:val="87328051020647E59D67B3E9E4191E8A"/>
  </w:style>
  <w:style w:type="paragraph" w:customStyle="1" w:styleId="5DBD16F3E7734F049DF6C963B6AD9479">
    <w:name w:val="5DBD16F3E7734F049DF6C963B6AD9479"/>
  </w:style>
  <w:style w:type="paragraph" w:customStyle="1" w:styleId="2FB38E8E04944A9C91C354E6F3857FAF">
    <w:name w:val="2FB38E8E04944A9C91C354E6F3857FAF"/>
  </w:style>
  <w:style w:type="paragraph" w:customStyle="1" w:styleId="B421406336EF44908BEA1E9482386059">
    <w:name w:val="B421406336EF44908BEA1E9482386059"/>
  </w:style>
  <w:style w:type="paragraph" w:customStyle="1" w:styleId="C0112094C91A456987036FD9D62C76BD">
    <w:name w:val="C0112094C91A456987036FD9D62C76BD"/>
  </w:style>
  <w:style w:type="paragraph" w:customStyle="1" w:styleId="F5E3E49434144C21AB904F86641BBD4E">
    <w:name w:val="F5E3E49434144C21AB904F86641BBD4E"/>
  </w:style>
  <w:style w:type="paragraph" w:customStyle="1" w:styleId="F256D2C995144821B1FDEA8CA6135413">
    <w:name w:val="F256D2C995144821B1FDEA8CA6135413"/>
  </w:style>
  <w:style w:type="paragraph" w:customStyle="1" w:styleId="B61A654AD3CB4153B180094F83549026">
    <w:name w:val="B61A654AD3CB4153B180094F83549026"/>
  </w:style>
  <w:style w:type="paragraph" w:customStyle="1" w:styleId="34F4B7433A6A4DEFB81627BB6C57D77F">
    <w:name w:val="34F4B7433A6A4DEFB81627BB6C57D77F"/>
  </w:style>
  <w:style w:type="paragraph" w:customStyle="1" w:styleId="214CA6EEC2834C42B3B7AB09CE73FAD0">
    <w:name w:val="214CA6EEC2834C42B3B7AB09CE73FAD0"/>
  </w:style>
  <w:style w:type="paragraph" w:customStyle="1" w:styleId="EFFBF9EB5FBF48538CEB02F334DB1A40">
    <w:name w:val="EFFBF9EB5FBF48538CEB02F334DB1A40"/>
  </w:style>
  <w:style w:type="paragraph" w:customStyle="1" w:styleId="C13C7480C1994641841A1DB2B7C809CE">
    <w:name w:val="C13C7480C1994641841A1DB2B7C809CE"/>
  </w:style>
  <w:style w:type="paragraph" w:customStyle="1" w:styleId="B81ED185910C4800B917B9D572A5B15B">
    <w:name w:val="B81ED185910C4800B917B9D572A5B15B"/>
  </w:style>
  <w:style w:type="paragraph" w:customStyle="1" w:styleId="45DA5822EA074328B474FADB43B1CCC1">
    <w:name w:val="45DA5822EA074328B474FADB43B1CCC1"/>
  </w:style>
  <w:style w:type="paragraph" w:customStyle="1" w:styleId="DEDA8DDC098543B681AD5D1559DD4525">
    <w:name w:val="DEDA8DDC098543B681AD5D1559DD4525"/>
    <w:rsid w:val="003E43FD"/>
  </w:style>
  <w:style w:type="paragraph" w:customStyle="1" w:styleId="A9BA9F46CF6D4AE0BD6385E65F48D6B2">
    <w:name w:val="A9BA9F46CF6D4AE0BD6385E65F48D6B2"/>
    <w:rsid w:val="003E43FD"/>
  </w:style>
  <w:style w:type="paragraph" w:customStyle="1" w:styleId="5E57C6B94B1141DDBBB9D203E803754D">
    <w:name w:val="5E57C6B94B1141DDBBB9D203E803754D"/>
    <w:rsid w:val="003E43F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7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E6E75"/>
      </a:accent1>
      <a:accent2>
        <a:srgbClr val="C6964E"/>
      </a:accent2>
      <a:accent3>
        <a:srgbClr val="A34763"/>
      </a:accent3>
      <a:accent4>
        <a:srgbClr val="68885A"/>
      </a:accent4>
      <a:accent5>
        <a:srgbClr val="F1F0F0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0">
      <a:majorFont>
        <a:latin typeface="High Tower Text"/>
        <a:ea typeface=""/>
        <a:cs typeface=""/>
      </a:majorFont>
      <a:minorFont>
        <a:latin typeface="Source Sans Pro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8" ma:contentTypeDescription="Create a new document." ma:contentTypeScope="" ma:versionID="22a266b9fa9a230c5a512669d8b298c3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eddc33fff6b14141ee5c74a0d29ea6a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  <xsd:element ref="ns1:_ip_UnifiedCompliancePolicyProperties" minOccurs="0"/>
                <xsd:element ref="ns1:_ip_UnifiedCompliancePolicyUIAction" minOccurs="0"/>
                <xsd:element ref="ns2:Image" minOccurs="0"/>
                <xsd:element ref="ns2:lcf76f155ced4ddcb4097134ff3c332f" minOccurs="0"/>
                <xsd:element ref="ns4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22" nillable="true" ma:displayName="Image" ma:format="Image" ma:internalName="Imag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lcf76f155ced4ddcb4097134ff3c332f" ma:index="24" nillable="true" ma:taxonomy="true" ma:internalName="lcf76f155ced4ddcb4097134ff3c332f" ma:taxonomyFieldName="MediaServiceAITags" ma:displayName="Image Tags" ma:readOnly="false" ma:fieldId="{5cf76f15-5ced-4ddc-b409-7134ff3c332f}" ma:taxonomyMulti="true" ma:sspId="e385fb40-52d4-4fae-9c5b-3e8ff8a5878e" ma:termSetId="09814cd3-568e-4e90-9814-8d621ff8fb84" ma:anchorId="00000000-0000-0000-0000-000000000000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5" nillable="true" ma:displayName="Taxonomy Catch All Column" ma:hidden="true" ma:list="{3f6bfcbc-3db3-4ae6-bd76-326f0798ad28}" ma:internalName="TaxCatchAll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_ip_UnifiedCompliancePolicyUIAction xmlns="http://schemas.microsoft.com/sharepoint/v3" xsi:nil="true"/>
    <Image xmlns="71af3243-3dd4-4a8d-8c0d-dd76da1f02a5">
      <Url xsi:nil="true"/>
      <Description xsi:nil="true"/>
    </Image>
    <_ip_UnifiedCompliancePolicyProperties xmlns="http://schemas.microsoft.com/sharepoint/v3" xsi:nil="true"/>
    <lcf76f155ced4ddcb4097134ff3c332f xmlns="71af3243-3dd4-4a8d-8c0d-dd76da1f02a5">
      <Terms xmlns="http://schemas.microsoft.com/office/infopath/2007/PartnerControls"/>
    </lcf76f155ced4ddcb4097134ff3c332f>
    <TaxCatchAll xmlns="230e9df3-be65-4c73-a93b-d1236ebd677e"/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6961BEF7-EF1B-4D72-8450-E275D12542F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F4033C9-4E25-4852-B548-A985F4ADDAF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2CA9C69-99AF-45EC-8CA2-D96A75CA12A9}">
  <ds:schemaRefs>
    <ds:schemaRef ds:uri="http://schemas.microsoft.com/office/2006/metadata/properties"/>
    <ds:schemaRef ds:uri="http://schemas.microsoft.com/office/infopath/2007/PartnerControls"/>
    <ds:schemaRef ds:uri="71af3243-3dd4-4a8d-8c0d-dd76da1f02a5"/>
    <ds:schemaRef ds:uri="http://schemas.microsoft.com/sharepoint/v3"/>
    <ds:schemaRef ds:uri="230e9df3-be65-4c73-a93b-d1236ebd677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Elegant dinner menu.dotx</Template>
  <TotalTime>0</TotalTime>
  <Pages>3</Pages>
  <Words>261</Words>
  <Characters>1490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2022-04-20T01:31:00Z</dcterms:created>
  <dcterms:modified xsi:type="dcterms:W3CDTF">2022-04-20T01:54:00Z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